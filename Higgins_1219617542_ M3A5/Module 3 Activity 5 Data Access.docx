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07F0" w14:textId="77777777" w:rsidR="002C79E6" w:rsidRPr="00F63953" w:rsidRDefault="002C79E6" w:rsidP="002C79E6">
      <w:pPr>
        <w:rPr>
          <w:rFonts w:ascii="Times New Roman" w:hAnsi="Times New Roman" w:cs="Times New Roman"/>
          <w:color w:val="auto"/>
          <w:sz w:val="24"/>
        </w:rPr>
      </w:pPr>
      <w:bookmarkStart w:id="0" w:name="_Hlk143854211"/>
      <w:bookmarkEnd w:id="0"/>
    </w:p>
    <w:p w14:paraId="4FB641BA" w14:textId="77777777" w:rsidR="002C79E6" w:rsidRPr="00F63953" w:rsidRDefault="002C79E6" w:rsidP="002C79E6">
      <w:pPr>
        <w:rPr>
          <w:rFonts w:ascii="Times New Roman" w:hAnsi="Times New Roman" w:cs="Times New Roman"/>
          <w:color w:val="auto"/>
          <w:sz w:val="24"/>
        </w:rPr>
      </w:pPr>
    </w:p>
    <w:p w14:paraId="1E04579C" w14:textId="77777777" w:rsidR="002C79E6" w:rsidRPr="00F63953" w:rsidRDefault="002C79E6" w:rsidP="002C79E6">
      <w:pPr>
        <w:rPr>
          <w:rFonts w:ascii="Times New Roman" w:hAnsi="Times New Roman" w:cs="Times New Roman"/>
          <w:color w:val="auto"/>
          <w:sz w:val="24"/>
        </w:rPr>
      </w:pPr>
    </w:p>
    <w:p w14:paraId="27A1C9C0" w14:textId="77777777" w:rsidR="002C79E6" w:rsidRPr="00F63953" w:rsidRDefault="002C79E6" w:rsidP="002C79E6">
      <w:pPr>
        <w:rPr>
          <w:rFonts w:ascii="Times New Roman" w:hAnsi="Times New Roman" w:cs="Times New Roman"/>
          <w:color w:val="auto"/>
          <w:sz w:val="24"/>
        </w:rPr>
      </w:pPr>
    </w:p>
    <w:p w14:paraId="04C58892" w14:textId="77777777" w:rsidR="002C79E6" w:rsidRPr="00F63953" w:rsidRDefault="002C79E6" w:rsidP="002C79E6">
      <w:pPr>
        <w:rPr>
          <w:rFonts w:ascii="Times New Roman" w:hAnsi="Times New Roman" w:cs="Times New Roman"/>
          <w:color w:val="auto"/>
          <w:sz w:val="24"/>
        </w:rPr>
      </w:pPr>
    </w:p>
    <w:p w14:paraId="2914F6E6" w14:textId="15BA3155" w:rsidR="6A36C4BF" w:rsidRPr="00F63953" w:rsidRDefault="0029766C" w:rsidP="00B863FB">
      <w:pPr>
        <w:pStyle w:val="Title"/>
        <w:rPr>
          <w:rFonts w:ascii="Times New Roman" w:hAnsi="Times New Roman" w:cs="Times New Roman"/>
          <w:color w:val="auto"/>
          <w:sz w:val="24"/>
        </w:rPr>
      </w:pPr>
      <w:r w:rsidRPr="0029766C">
        <w:rPr>
          <w:rFonts w:ascii="Times New Roman" w:hAnsi="Times New Roman" w:cs="Times New Roman"/>
          <w:color w:val="auto"/>
          <w:sz w:val="24"/>
        </w:rPr>
        <w:t>Module 3 Activity 5: Data Access</w:t>
      </w:r>
    </w:p>
    <w:p w14:paraId="24508F54" w14:textId="034A5859" w:rsidR="201D26C8" w:rsidRPr="00F63953" w:rsidRDefault="201D26C8" w:rsidP="002C79E6">
      <w:pPr>
        <w:pStyle w:val="Subtitle"/>
        <w:rPr>
          <w:rFonts w:ascii="Times New Roman" w:hAnsi="Times New Roman" w:cs="Times New Roman"/>
          <w:color w:val="auto"/>
          <w:sz w:val="24"/>
          <w:szCs w:val="24"/>
        </w:rPr>
      </w:pPr>
    </w:p>
    <w:p w14:paraId="41973EB7" w14:textId="3E9FAC66" w:rsidR="00A417C1" w:rsidRPr="00F63953" w:rsidRDefault="00B97E9A" w:rsidP="002C79E6">
      <w:pPr>
        <w:pStyle w:val="Subtitle"/>
        <w:rPr>
          <w:rFonts w:ascii="Times New Roman" w:hAnsi="Times New Roman" w:cs="Times New Roman"/>
          <w:color w:val="auto"/>
          <w:sz w:val="24"/>
          <w:szCs w:val="24"/>
        </w:rPr>
      </w:pPr>
      <w:r w:rsidRPr="00F63953">
        <w:rPr>
          <w:rFonts w:ascii="Times New Roman" w:hAnsi="Times New Roman" w:cs="Times New Roman"/>
          <w:color w:val="auto"/>
          <w:sz w:val="24"/>
          <w:szCs w:val="24"/>
        </w:rPr>
        <w:t>Tahaylia A</w:t>
      </w:r>
      <w:r w:rsidR="002C79E6" w:rsidRPr="00F639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63953">
        <w:rPr>
          <w:rFonts w:ascii="Times New Roman" w:hAnsi="Times New Roman" w:cs="Times New Roman"/>
          <w:color w:val="auto"/>
          <w:sz w:val="24"/>
          <w:szCs w:val="24"/>
        </w:rPr>
        <w:t>Higgins</w:t>
      </w:r>
    </w:p>
    <w:p w14:paraId="624DCAF8" w14:textId="3FB3EFB7" w:rsidR="002C79E6" w:rsidRPr="00F63953" w:rsidRDefault="004C2C80" w:rsidP="002C79E6">
      <w:pPr>
        <w:pStyle w:val="Subtitle"/>
        <w:rPr>
          <w:rFonts w:ascii="Times New Roman" w:hAnsi="Times New Roman" w:cs="Times New Roman"/>
          <w:color w:val="auto"/>
          <w:sz w:val="24"/>
          <w:szCs w:val="24"/>
        </w:rPr>
      </w:pPr>
      <w:r w:rsidRPr="00F63953">
        <w:rPr>
          <w:rFonts w:ascii="Times New Roman" w:hAnsi="Times New Roman" w:cs="Times New Roman"/>
          <w:color w:val="auto"/>
          <w:sz w:val="24"/>
          <w:szCs w:val="24"/>
        </w:rPr>
        <w:t>Arizona State University</w:t>
      </w:r>
    </w:p>
    <w:p w14:paraId="5D7079CA" w14:textId="424676B4" w:rsidR="002C79E6" w:rsidRPr="00F63953" w:rsidRDefault="00CA3B86" w:rsidP="002C79E6">
      <w:pPr>
        <w:pStyle w:val="Subtitle"/>
        <w:rPr>
          <w:rFonts w:ascii="Times New Roman" w:hAnsi="Times New Roman" w:cs="Times New Roman"/>
          <w:color w:val="auto"/>
          <w:sz w:val="24"/>
          <w:szCs w:val="24"/>
        </w:rPr>
      </w:pPr>
      <w:r w:rsidRPr="00F63953">
        <w:rPr>
          <w:rFonts w:ascii="Times New Roman" w:hAnsi="Times New Roman" w:cs="Times New Roman"/>
          <w:color w:val="auto"/>
          <w:sz w:val="24"/>
          <w:szCs w:val="24"/>
        </w:rPr>
        <w:t>IFT 458:</w:t>
      </w:r>
      <w:r w:rsidR="002C79E6" w:rsidRPr="00F639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63953">
        <w:rPr>
          <w:rFonts w:ascii="Times New Roman" w:hAnsi="Times New Roman" w:cs="Times New Roman"/>
          <w:color w:val="auto"/>
          <w:sz w:val="24"/>
          <w:szCs w:val="24"/>
        </w:rPr>
        <w:t xml:space="preserve">Middleware Prog &amp; Database Sec </w:t>
      </w:r>
    </w:p>
    <w:p w14:paraId="3EFD113A" w14:textId="6F59BC1B" w:rsidR="002C79E6" w:rsidRPr="00F63953" w:rsidRDefault="00DE3502" w:rsidP="002C79E6">
      <w:pPr>
        <w:pStyle w:val="Subtitle"/>
        <w:rPr>
          <w:rFonts w:ascii="Times New Roman" w:hAnsi="Times New Roman" w:cs="Times New Roman"/>
          <w:color w:val="auto"/>
          <w:sz w:val="24"/>
          <w:szCs w:val="24"/>
        </w:rPr>
      </w:pPr>
      <w:r w:rsidRPr="00F63953">
        <w:rPr>
          <w:rFonts w:ascii="Times New Roman" w:hAnsi="Times New Roman" w:cs="Times New Roman"/>
          <w:color w:val="auto"/>
          <w:sz w:val="24"/>
          <w:szCs w:val="24"/>
        </w:rPr>
        <w:t xml:space="preserve">Dinesh </w:t>
      </w:r>
      <w:proofErr w:type="spellStart"/>
      <w:r w:rsidRPr="00F63953">
        <w:rPr>
          <w:rFonts w:ascii="Times New Roman" w:hAnsi="Times New Roman" w:cs="Times New Roman"/>
          <w:color w:val="auto"/>
          <w:sz w:val="24"/>
          <w:szCs w:val="24"/>
        </w:rPr>
        <w:t>Sthapit</w:t>
      </w:r>
      <w:proofErr w:type="spellEnd"/>
    </w:p>
    <w:p w14:paraId="0D8AA58E" w14:textId="245242A7" w:rsidR="201D26C8" w:rsidRPr="00F63953" w:rsidRDefault="0073175E" w:rsidP="002C79E6">
      <w:pPr>
        <w:pStyle w:val="Subtitle"/>
        <w:rPr>
          <w:rFonts w:ascii="Times New Roman" w:hAnsi="Times New Roman" w:cs="Times New Roman"/>
          <w:color w:val="auto"/>
          <w:sz w:val="24"/>
          <w:szCs w:val="24"/>
        </w:rPr>
      </w:pPr>
      <w:r w:rsidRPr="00F63953">
        <w:rPr>
          <w:rFonts w:ascii="Times New Roman" w:hAnsi="Times New Roman" w:cs="Times New Roman"/>
          <w:color w:val="auto"/>
          <w:sz w:val="24"/>
          <w:szCs w:val="24"/>
        </w:rPr>
        <w:t>September</w:t>
      </w:r>
      <w:r w:rsidR="00DE3502" w:rsidRPr="00F6395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63953">
        <w:rPr>
          <w:rFonts w:ascii="Times New Roman" w:hAnsi="Times New Roman" w:cs="Times New Roman"/>
          <w:color w:val="auto"/>
          <w:sz w:val="24"/>
          <w:szCs w:val="24"/>
        </w:rPr>
        <w:t>24</w:t>
      </w:r>
      <w:r w:rsidR="00DE3502" w:rsidRPr="00F63953">
        <w:rPr>
          <w:rFonts w:ascii="Times New Roman" w:hAnsi="Times New Roman" w:cs="Times New Roman"/>
          <w:color w:val="auto"/>
          <w:sz w:val="24"/>
          <w:szCs w:val="24"/>
        </w:rPr>
        <w:t>, 2023</w:t>
      </w:r>
    </w:p>
    <w:p w14:paraId="1AFDF701" w14:textId="77777777" w:rsidR="201D26C8" w:rsidRPr="00F63953" w:rsidRDefault="201D26C8" w:rsidP="014CA2B6">
      <w:pPr>
        <w:pStyle w:val="Title2"/>
        <w:rPr>
          <w:rFonts w:ascii="Times New Roman" w:eastAsia="Calibri" w:hAnsi="Times New Roman" w:cs="Times New Roman"/>
          <w:color w:val="auto"/>
          <w:sz w:val="24"/>
        </w:rPr>
      </w:pPr>
    </w:p>
    <w:p w14:paraId="1BF9A09B" w14:textId="77777777" w:rsidR="201D26C8" w:rsidRPr="00F63953" w:rsidRDefault="201D26C8" w:rsidP="014CA2B6">
      <w:pPr>
        <w:pStyle w:val="Title2"/>
        <w:rPr>
          <w:rFonts w:ascii="Times New Roman" w:eastAsia="Calibri" w:hAnsi="Times New Roman" w:cs="Times New Roman"/>
          <w:color w:val="auto"/>
          <w:sz w:val="24"/>
        </w:rPr>
      </w:pPr>
    </w:p>
    <w:p w14:paraId="52931979" w14:textId="77777777" w:rsidR="201D26C8" w:rsidRPr="00F63953" w:rsidRDefault="201D26C8" w:rsidP="014CA2B6">
      <w:pPr>
        <w:pStyle w:val="Title2"/>
        <w:rPr>
          <w:rFonts w:ascii="Times New Roman" w:eastAsia="Calibri" w:hAnsi="Times New Roman" w:cs="Times New Roman"/>
          <w:color w:val="auto"/>
          <w:sz w:val="24"/>
        </w:rPr>
      </w:pPr>
    </w:p>
    <w:p w14:paraId="70451584" w14:textId="77777777" w:rsidR="201D26C8" w:rsidRPr="00F63953" w:rsidRDefault="201D26C8" w:rsidP="014CA2B6">
      <w:pPr>
        <w:pStyle w:val="Title2"/>
        <w:rPr>
          <w:rFonts w:ascii="Times New Roman" w:eastAsia="Calibri" w:hAnsi="Times New Roman" w:cs="Times New Roman"/>
          <w:color w:val="auto"/>
          <w:sz w:val="24"/>
        </w:rPr>
      </w:pPr>
    </w:p>
    <w:p w14:paraId="25574BA3" w14:textId="77777777" w:rsidR="201D26C8" w:rsidRPr="00F63953" w:rsidRDefault="201D26C8" w:rsidP="014CA2B6">
      <w:pPr>
        <w:pStyle w:val="Title2"/>
        <w:rPr>
          <w:rFonts w:ascii="Times New Roman" w:eastAsia="Calibri" w:hAnsi="Times New Roman" w:cs="Times New Roman"/>
          <w:color w:val="auto"/>
          <w:sz w:val="24"/>
        </w:rPr>
      </w:pPr>
    </w:p>
    <w:p w14:paraId="20FD683C" w14:textId="77777777" w:rsidR="201D26C8" w:rsidRPr="00F63953" w:rsidRDefault="201D26C8" w:rsidP="014CA2B6">
      <w:pPr>
        <w:pStyle w:val="Title2"/>
        <w:rPr>
          <w:rFonts w:ascii="Times New Roman" w:eastAsia="Calibri" w:hAnsi="Times New Roman" w:cs="Times New Roman"/>
          <w:color w:val="auto"/>
          <w:sz w:val="24"/>
        </w:rPr>
      </w:pPr>
    </w:p>
    <w:p w14:paraId="34948C3B" w14:textId="77777777" w:rsidR="201D26C8" w:rsidRPr="00F63953" w:rsidRDefault="201D26C8" w:rsidP="014CA2B6">
      <w:pPr>
        <w:pStyle w:val="Title2"/>
        <w:rPr>
          <w:rFonts w:ascii="Times New Roman" w:eastAsia="Calibri" w:hAnsi="Times New Roman" w:cs="Times New Roman"/>
          <w:color w:val="auto"/>
          <w:sz w:val="24"/>
        </w:rPr>
      </w:pPr>
    </w:p>
    <w:p w14:paraId="41D48362" w14:textId="77777777" w:rsidR="000D4642" w:rsidRPr="00F63953" w:rsidRDefault="000D4642">
      <w:pPr>
        <w:rPr>
          <w:rFonts w:ascii="Times New Roman" w:eastAsia="Calibri" w:hAnsi="Times New Roman" w:cs="Times New Roman"/>
          <w:color w:val="auto"/>
          <w:sz w:val="24"/>
        </w:rPr>
      </w:pPr>
      <w:r w:rsidRPr="00F63953">
        <w:rPr>
          <w:rFonts w:ascii="Times New Roman" w:eastAsia="Calibri" w:hAnsi="Times New Roman" w:cs="Times New Roman"/>
          <w:color w:val="auto"/>
          <w:sz w:val="24"/>
        </w:rPr>
        <w:br w:type="page"/>
      </w:r>
    </w:p>
    <w:p w14:paraId="10C1192D" w14:textId="0B3C3611" w:rsidR="00A417C1" w:rsidRPr="00F63953" w:rsidRDefault="00F66439" w:rsidP="00B863FB">
      <w:pPr>
        <w:pStyle w:val="SectionTitle"/>
        <w:rPr>
          <w:rFonts w:ascii="Times New Roman" w:hAnsi="Times New Roman" w:cs="Times New Roman"/>
          <w:sz w:val="24"/>
        </w:rPr>
      </w:pPr>
      <w:r w:rsidRPr="00F66439">
        <w:rPr>
          <w:rFonts w:ascii="Times New Roman" w:hAnsi="Times New Roman" w:cs="Times New Roman"/>
          <w:sz w:val="24"/>
        </w:rPr>
        <w:lastRenderedPageBreak/>
        <w:t>Module 3 Activity 5: Data Access</w:t>
      </w:r>
    </w:p>
    <w:p w14:paraId="0B3C0969" w14:textId="78F22B2E" w:rsidR="00B80F23" w:rsidRPr="00F63953" w:rsidRDefault="00880B6A" w:rsidP="002C79E6">
      <w:pPr>
        <w:rPr>
          <w:rFonts w:ascii="Times New Roman" w:hAnsi="Times New Roman" w:cs="Times New Roman"/>
          <w:color w:val="auto"/>
          <w:sz w:val="24"/>
        </w:rPr>
      </w:pPr>
      <w:r w:rsidRPr="00F63953">
        <w:rPr>
          <w:rFonts w:ascii="Times New Roman" w:hAnsi="Times New Roman" w:cs="Times New Roman"/>
          <w:color w:val="auto"/>
          <w:sz w:val="24"/>
        </w:rPr>
        <w:t xml:space="preserve">The </w:t>
      </w:r>
      <w:r w:rsidR="00E054D2" w:rsidRPr="00F63953">
        <w:rPr>
          <w:rFonts w:ascii="Times New Roman" w:hAnsi="Times New Roman" w:cs="Times New Roman"/>
          <w:color w:val="auto"/>
          <w:sz w:val="24"/>
        </w:rPr>
        <w:t>purpose of this</w:t>
      </w:r>
      <w:r w:rsidRPr="00F63953">
        <w:rPr>
          <w:rFonts w:ascii="Times New Roman" w:hAnsi="Times New Roman" w:cs="Times New Roman"/>
          <w:color w:val="auto"/>
          <w:sz w:val="24"/>
        </w:rPr>
        <w:t xml:space="preserve"> paper </w:t>
      </w:r>
      <w:r w:rsidR="00E054D2" w:rsidRPr="00F63953">
        <w:rPr>
          <w:rFonts w:ascii="Times New Roman" w:hAnsi="Times New Roman" w:cs="Times New Roman"/>
          <w:color w:val="auto"/>
          <w:sz w:val="24"/>
        </w:rPr>
        <w:t xml:space="preserve">is to </w:t>
      </w:r>
      <w:r w:rsidR="00FD648B">
        <w:rPr>
          <w:rFonts w:ascii="Times New Roman" w:hAnsi="Times New Roman" w:cs="Times New Roman"/>
          <w:color w:val="auto"/>
          <w:sz w:val="24"/>
        </w:rPr>
        <w:t xml:space="preserve">display screenshot gathered via </w:t>
      </w:r>
      <w:r w:rsidR="00382E37">
        <w:rPr>
          <w:rFonts w:ascii="Times New Roman" w:hAnsi="Times New Roman" w:cs="Times New Roman"/>
          <w:color w:val="auto"/>
          <w:sz w:val="24"/>
        </w:rPr>
        <w:t xml:space="preserve">tutorial for </w:t>
      </w:r>
      <w:r w:rsidR="00D22B50">
        <w:rPr>
          <w:rFonts w:ascii="Times New Roman" w:hAnsi="Times New Roman" w:cs="Times New Roman"/>
          <w:color w:val="auto"/>
          <w:sz w:val="24"/>
        </w:rPr>
        <w:t>Data Access</w:t>
      </w:r>
      <w:r w:rsidR="00BC703E">
        <w:rPr>
          <w:rFonts w:ascii="Times New Roman" w:hAnsi="Times New Roman" w:cs="Times New Roman"/>
          <w:color w:val="auto"/>
          <w:sz w:val="24"/>
        </w:rPr>
        <w:t>.</w:t>
      </w:r>
      <w:r w:rsidR="00544444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5AEF8D44" w14:textId="3C74076C" w:rsidR="00A417C1" w:rsidRDefault="00D87C67" w:rsidP="00247FD7">
      <w:pPr>
        <w:jc w:val="center"/>
        <w:rPr>
          <w:rFonts w:ascii="Times New Roman" w:hAnsi="Times New Roman" w:cs="Times New Roman"/>
          <w:b/>
          <w:bCs/>
          <w:color w:val="auto"/>
          <w:sz w:val="24"/>
        </w:rPr>
      </w:pPr>
      <w:r w:rsidRPr="00D87C67">
        <w:rPr>
          <w:rFonts w:ascii="Times New Roman" w:hAnsi="Times New Roman" w:cs="Times New Roman"/>
          <w:b/>
          <w:bCs/>
          <w:color w:val="auto"/>
          <w:sz w:val="24"/>
        </w:rPr>
        <w:t xml:space="preserve">Reusable components to create composite </w:t>
      </w:r>
      <w:proofErr w:type="gramStart"/>
      <w:r w:rsidRPr="00D87C67">
        <w:rPr>
          <w:rFonts w:ascii="Times New Roman" w:hAnsi="Times New Roman" w:cs="Times New Roman"/>
          <w:b/>
          <w:bCs/>
          <w:color w:val="auto"/>
          <w:sz w:val="24"/>
        </w:rPr>
        <w:t>components</w:t>
      </w:r>
      <w:proofErr w:type="gramEnd"/>
    </w:p>
    <w:p w14:paraId="0FA4F034" w14:textId="3D410DC3" w:rsidR="00382A43" w:rsidRDefault="00382A43" w:rsidP="004F16CF">
      <w:pPr>
        <w:ind w:left="720" w:firstLine="0"/>
        <w:rPr>
          <w:rFonts w:ascii="Times New Roman" w:hAnsi="Times New Roman" w:cs="Times New Roman"/>
          <w:i/>
          <w:iCs/>
          <w:color w:val="auto"/>
          <w:sz w:val="24"/>
        </w:rPr>
      </w:pPr>
      <w:r>
        <w:rPr>
          <w:rFonts w:ascii="Times New Roman" w:hAnsi="Times New Roman" w:cs="Times New Roman"/>
          <w:i/>
          <w:iCs/>
          <w:color w:val="auto"/>
          <w:sz w:val="24"/>
        </w:rPr>
        <w:t>ˆ</w:t>
      </w:r>
      <w:r>
        <w:rPr>
          <w:rFonts w:ascii="Times New Roman" w:hAnsi="Times New Roman" w:cs="Times New Roman"/>
          <w:i/>
          <w:iCs/>
          <w:noProof/>
          <w:color w:val="auto"/>
          <w:sz w:val="24"/>
        </w:rPr>
        <w:drawing>
          <wp:inline distT="0" distB="0" distL="0" distR="0" wp14:anchorId="03B9C431" wp14:editId="465AFB0D">
            <wp:extent cx="5243209" cy="3886473"/>
            <wp:effectExtent l="0" t="0" r="1905" b="0"/>
            <wp:docPr id="111664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442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570" cy="39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843A" w14:textId="4564B0C0" w:rsidR="004F16CF" w:rsidRDefault="004F16CF" w:rsidP="004F16CF">
      <w:pPr>
        <w:ind w:left="720" w:firstLine="0"/>
        <w:rPr>
          <w:rFonts w:ascii="Times New Roman" w:hAnsi="Times New Roman" w:cs="Times New Roman"/>
          <w:color w:val="auto"/>
          <w:sz w:val="24"/>
        </w:rPr>
      </w:pPr>
      <w:r w:rsidRPr="00BC7D36">
        <w:rPr>
          <w:rFonts w:ascii="Times New Roman" w:hAnsi="Times New Roman" w:cs="Times New Roman"/>
          <w:i/>
          <w:iCs/>
          <w:color w:val="auto"/>
          <w:sz w:val="24"/>
        </w:rPr>
        <w:t xml:space="preserve">Note. </w:t>
      </w:r>
      <w:r>
        <w:rPr>
          <w:rFonts w:ascii="Times New Roman" w:hAnsi="Times New Roman" w:cs="Times New Roman"/>
          <w:color w:val="auto"/>
          <w:sz w:val="24"/>
        </w:rPr>
        <w:t>C</w:t>
      </w:r>
      <w:r w:rsidRPr="00581CF9">
        <w:rPr>
          <w:rFonts w:ascii="Times New Roman" w:hAnsi="Times New Roman" w:cs="Times New Roman"/>
          <w:color w:val="auto"/>
          <w:sz w:val="24"/>
        </w:rPr>
        <w:t xml:space="preserve">reated </w:t>
      </w:r>
      <w:r w:rsidR="00382A43">
        <w:rPr>
          <w:rFonts w:ascii="Times New Roman" w:hAnsi="Times New Roman" w:cs="Times New Roman"/>
          <w:color w:val="auto"/>
          <w:sz w:val="24"/>
        </w:rPr>
        <w:t xml:space="preserve">a new file called </w:t>
      </w:r>
      <w:r w:rsidR="00382A43" w:rsidRPr="00382A43">
        <w:rPr>
          <w:rFonts w:ascii="Times New Roman" w:hAnsi="Times New Roman" w:cs="Times New Roman"/>
          <w:color w:val="auto"/>
          <w:sz w:val="24"/>
        </w:rPr>
        <w:t>utility</w:t>
      </w:r>
      <w:r w:rsidR="00382A43">
        <w:rPr>
          <w:rFonts w:ascii="Times New Roman" w:hAnsi="Times New Roman" w:cs="Times New Roman"/>
          <w:color w:val="auto"/>
          <w:sz w:val="24"/>
        </w:rPr>
        <w:t>.</w:t>
      </w:r>
      <w:r w:rsidR="00382A43" w:rsidRPr="00382A43">
        <w:rPr>
          <w:rFonts w:ascii="Times New Roman" w:hAnsi="Times New Roman" w:cs="Times New Roman"/>
          <w:color w:val="auto"/>
          <w:sz w:val="24"/>
        </w:rPr>
        <w:t>js file</w:t>
      </w:r>
      <w:r w:rsidR="00382A43">
        <w:rPr>
          <w:rFonts w:ascii="Times New Roman" w:hAnsi="Times New Roman" w:cs="Times New Roman"/>
          <w:color w:val="auto"/>
          <w:sz w:val="24"/>
        </w:rPr>
        <w:t xml:space="preserve"> to display reusable components</w:t>
      </w:r>
      <w:r>
        <w:rPr>
          <w:rFonts w:ascii="Times New Roman" w:hAnsi="Times New Roman" w:cs="Times New Roman"/>
          <w:color w:val="auto"/>
          <w:sz w:val="24"/>
        </w:rPr>
        <w:t>.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 From </w:t>
      </w:r>
      <w:r>
        <w:rPr>
          <w:rFonts w:ascii="Times New Roman" w:hAnsi="Times New Roman" w:cs="Times New Roman"/>
          <w:color w:val="auto"/>
          <w:sz w:val="24"/>
        </w:rPr>
        <w:t xml:space="preserve">Personal </w:t>
      </w:r>
      <w:proofErr w:type="spellStart"/>
      <w:r>
        <w:rPr>
          <w:rFonts w:ascii="Times New Roman" w:hAnsi="Times New Roman" w:cs="Times New Roman"/>
          <w:color w:val="auto"/>
          <w:sz w:val="24"/>
        </w:rPr>
        <w:t>Vscode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by </w:t>
      </w:r>
      <w:proofErr w:type="spellStart"/>
      <w:r w:rsidRPr="00BC7D36">
        <w:rPr>
          <w:rFonts w:ascii="Times New Roman" w:hAnsi="Times New Roman" w:cs="Times New Roman"/>
          <w:color w:val="auto"/>
          <w:sz w:val="24"/>
        </w:rPr>
        <w:t>Tahaylia</w:t>
      </w:r>
      <w:proofErr w:type="spellEnd"/>
      <w:r w:rsidRPr="00BC7D36">
        <w:rPr>
          <w:rFonts w:ascii="Times New Roman" w:hAnsi="Times New Roman" w:cs="Times New Roman"/>
          <w:color w:val="auto"/>
          <w:sz w:val="24"/>
        </w:rPr>
        <w:t xml:space="preserve"> Higgins, 2023.</w:t>
      </w:r>
    </w:p>
    <w:p w14:paraId="646221FB" w14:textId="6AB5201F" w:rsidR="00B96862" w:rsidRDefault="003B0057" w:rsidP="004F16CF">
      <w:pPr>
        <w:ind w:left="720" w:firstLine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noProof/>
          <w:color w:val="auto"/>
          <w:sz w:val="24"/>
        </w:rPr>
        <w:lastRenderedPageBreak/>
        <w:drawing>
          <wp:inline distT="0" distB="0" distL="0" distR="0" wp14:anchorId="419E386D" wp14:editId="312DEB62">
            <wp:extent cx="5243209" cy="2967791"/>
            <wp:effectExtent l="0" t="0" r="1905" b="4445"/>
            <wp:docPr id="1735363451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63451" name="Picture 2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971" cy="297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37F3" w14:textId="37B0B12C" w:rsidR="00B96862" w:rsidRPr="00F63953" w:rsidRDefault="00B96862" w:rsidP="00B96862">
      <w:pPr>
        <w:ind w:left="720" w:firstLine="0"/>
        <w:rPr>
          <w:rFonts w:ascii="Times New Roman" w:hAnsi="Times New Roman" w:cs="Times New Roman"/>
          <w:noProof/>
          <w:color w:val="auto"/>
          <w:sz w:val="24"/>
        </w:rPr>
      </w:pPr>
      <w:r w:rsidRPr="00BC7D36">
        <w:rPr>
          <w:rFonts w:ascii="Times New Roman" w:hAnsi="Times New Roman" w:cs="Times New Roman"/>
          <w:i/>
          <w:iCs/>
          <w:color w:val="auto"/>
          <w:sz w:val="24"/>
        </w:rPr>
        <w:t xml:space="preserve">Note. </w:t>
      </w:r>
      <w:r w:rsidR="003B0057">
        <w:rPr>
          <w:rFonts w:ascii="Times New Roman" w:hAnsi="Times New Roman" w:cs="Times New Roman"/>
          <w:color w:val="auto"/>
          <w:sz w:val="24"/>
        </w:rPr>
        <w:t xml:space="preserve">Added type module key value pair to </w:t>
      </w:r>
      <w:proofErr w:type="spellStart"/>
      <w:r w:rsidR="003B0057">
        <w:rPr>
          <w:rFonts w:ascii="Times New Roman" w:hAnsi="Times New Roman" w:cs="Times New Roman"/>
          <w:color w:val="auto"/>
          <w:sz w:val="24"/>
        </w:rPr>
        <w:t>package.json</w:t>
      </w:r>
      <w:proofErr w:type="spellEnd"/>
      <w:r w:rsidR="003B0057">
        <w:rPr>
          <w:rFonts w:ascii="Times New Roman" w:hAnsi="Times New Roman" w:cs="Times New Roman"/>
          <w:color w:val="auto"/>
          <w:sz w:val="24"/>
        </w:rPr>
        <w:t xml:space="preserve"> file</w:t>
      </w:r>
      <w:r>
        <w:rPr>
          <w:rFonts w:ascii="Times New Roman" w:hAnsi="Times New Roman" w:cs="Times New Roman"/>
          <w:color w:val="auto"/>
          <w:sz w:val="24"/>
        </w:rPr>
        <w:t>.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 From </w:t>
      </w:r>
      <w:r>
        <w:rPr>
          <w:rFonts w:ascii="Times New Roman" w:hAnsi="Times New Roman" w:cs="Times New Roman"/>
          <w:color w:val="auto"/>
          <w:sz w:val="24"/>
        </w:rPr>
        <w:t xml:space="preserve">Personal </w:t>
      </w:r>
      <w:proofErr w:type="spellStart"/>
      <w:r>
        <w:rPr>
          <w:rFonts w:ascii="Times New Roman" w:hAnsi="Times New Roman" w:cs="Times New Roman"/>
          <w:color w:val="auto"/>
          <w:sz w:val="24"/>
        </w:rPr>
        <w:t>Vscode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by </w:t>
      </w:r>
      <w:proofErr w:type="spellStart"/>
      <w:r w:rsidRPr="00BC7D36">
        <w:rPr>
          <w:rFonts w:ascii="Times New Roman" w:hAnsi="Times New Roman" w:cs="Times New Roman"/>
          <w:color w:val="auto"/>
          <w:sz w:val="24"/>
        </w:rPr>
        <w:t>Tahaylia</w:t>
      </w:r>
      <w:proofErr w:type="spellEnd"/>
      <w:r w:rsidRPr="00BC7D36">
        <w:rPr>
          <w:rFonts w:ascii="Times New Roman" w:hAnsi="Times New Roman" w:cs="Times New Roman"/>
          <w:color w:val="auto"/>
          <w:sz w:val="24"/>
        </w:rPr>
        <w:t xml:space="preserve"> Higgins, 2023.</w:t>
      </w:r>
    </w:p>
    <w:p w14:paraId="24B4D182" w14:textId="1BCE9E42" w:rsidR="00B96862" w:rsidRPr="00F63953" w:rsidRDefault="00E67D48" w:rsidP="004F16CF">
      <w:pPr>
        <w:ind w:left="720" w:firstLine="0"/>
        <w:rPr>
          <w:rFonts w:ascii="Times New Roman" w:hAnsi="Times New Roman" w:cs="Times New Roman"/>
          <w:noProof/>
          <w:color w:val="auto"/>
          <w:sz w:val="24"/>
        </w:rPr>
      </w:pPr>
      <w:r>
        <w:rPr>
          <w:rFonts w:ascii="Times New Roman" w:hAnsi="Times New Roman" w:cs="Times New Roman"/>
          <w:noProof/>
          <w:color w:val="auto"/>
          <w:sz w:val="24"/>
        </w:rPr>
        <w:drawing>
          <wp:inline distT="0" distB="0" distL="0" distR="0" wp14:anchorId="609A035F" wp14:editId="47285C8D">
            <wp:extent cx="5943600" cy="1393825"/>
            <wp:effectExtent l="0" t="0" r="0" b="3175"/>
            <wp:docPr id="1593246153" name="Picture 3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46153" name="Picture 3" descr="A black screen with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4C6" w14:textId="54C3E82F" w:rsidR="00E67D48" w:rsidRDefault="00E67D48" w:rsidP="00E67D48">
      <w:pPr>
        <w:ind w:left="720" w:firstLine="0"/>
        <w:rPr>
          <w:rFonts w:ascii="Times New Roman" w:hAnsi="Times New Roman" w:cs="Times New Roman"/>
          <w:color w:val="auto"/>
          <w:sz w:val="24"/>
        </w:rPr>
      </w:pPr>
      <w:r w:rsidRPr="00BC7D36">
        <w:rPr>
          <w:rFonts w:ascii="Times New Roman" w:hAnsi="Times New Roman" w:cs="Times New Roman"/>
          <w:i/>
          <w:iCs/>
          <w:color w:val="auto"/>
          <w:sz w:val="24"/>
        </w:rPr>
        <w:t xml:space="preserve">Note. </w:t>
      </w:r>
      <w:r>
        <w:rPr>
          <w:rFonts w:ascii="Times New Roman" w:hAnsi="Times New Roman" w:cs="Times New Roman"/>
          <w:color w:val="auto"/>
          <w:sz w:val="24"/>
        </w:rPr>
        <w:t xml:space="preserve">Added </w:t>
      </w:r>
      <w:r>
        <w:rPr>
          <w:rFonts w:ascii="Times New Roman" w:hAnsi="Times New Roman" w:cs="Times New Roman"/>
          <w:color w:val="auto"/>
          <w:sz w:val="24"/>
        </w:rPr>
        <w:t>an index.js file.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 From </w:t>
      </w:r>
      <w:r>
        <w:rPr>
          <w:rFonts w:ascii="Times New Roman" w:hAnsi="Times New Roman" w:cs="Times New Roman"/>
          <w:color w:val="auto"/>
          <w:sz w:val="24"/>
        </w:rPr>
        <w:t xml:space="preserve">Personal </w:t>
      </w:r>
      <w:proofErr w:type="spellStart"/>
      <w:r>
        <w:rPr>
          <w:rFonts w:ascii="Times New Roman" w:hAnsi="Times New Roman" w:cs="Times New Roman"/>
          <w:color w:val="auto"/>
          <w:sz w:val="24"/>
        </w:rPr>
        <w:t>Vscode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by </w:t>
      </w:r>
      <w:proofErr w:type="spellStart"/>
      <w:r w:rsidRPr="00BC7D36">
        <w:rPr>
          <w:rFonts w:ascii="Times New Roman" w:hAnsi="Times New Roman" w:cs="Times New Roman"/>
          <w:color w:val="auto"/>
          <w:sz w:val="24"/>
        </w:rPr>
        <w:t>Tahaylia</w:t>
      </w:r>
      <w:proofErr w:type="spellEnd"/>
      <w:r w:rsidRPr="00BC7D36">
        <w:rPr>
          <w:rFonts w:ascii="Times New Roman" w:hAnsi="Times New Roman" w:cs="Times New Roman"/>
          <w:color w:val="auto"/>
          <w:sz w:val="24"/>
        </w:rPr>
        <w:t xml:space="preserve"> Higgins, 2023.</w:t>
      </w:r>
    </w:p>
    <w:p w14:paraId="0FC71795" w14:textId="5F7833B9" w:rsidR="0062440E" w:rsidRDefault="0062440E" w:rsidP="00E67D48">
      <w:pPr>
        <w:ind w:left="720" w:firstLine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noProof/>
          <w:color w:val="auto"/>
          <w:sz w:val="24"/>
        </w:rPr>
        <w:drawing>
          <wp:inline distT="0" distB="0" distL="0" distR="0" wp14:anchorId="21652D3B" wp14:editId="04B2E19F">
            <wp:extent cx="5330757" cy="1897658"/>
            <wp:effectExtent l="0" t="0" r="3810" b="0"/>
            <wp:docPr id="1797859801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59801" name="Picture 4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323" cy="191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13D0" w14:textId="58F46537" w:rsidR="00B96553" w:rsidRDefault="00B96553" w:rsidP="00E67D48">
      <w:pPr>
        <w:ind w:left="720" w:firstLine="0"/>
        <w:rPr>
          <w:rFonts w:ascii="Times New Roman" w:hAnsi="Times New Roman" w:cs="Times New Roman"/>
          <w:color w:val="auto"/>
          <w:sz w:val="24"/>
        </w:rPr>
      </w:pPr>
      <w:r w:rsidRPr="00BC7D36">
        <w:rPr>
          <w:rFonts w:ascii="Times New Roman" w:hAnsi="Times New Roman" w:cs="Times New Roman"/>
          <w:i/>
          <w:iCs/>
          <w:color w:val="auto"/>
          <w:sz w:val="24"/>
        </w:rPr>
        <w:t xml:space="preserve">Note. </w:t>
      </w:r>
      <w:r>
        <w:rPr>
          <w:rFonts w:ascii="Times New Roman" w:hAnsi="Times New Roman" w:cs="Times New Roman"/>
          <w:color w:val="auto"/>
          <w:sz w:val="24"/>
        </w:rPr>
        <w:t xml:space="preserve">Added </w:t>
      </w:r>
      <w:r w:rsidRPr="00B96553">
        <w:rPr>
          <w:rFonts w:ascii="Times New Roman" w:hAnsi="Times New Roman" w:cs="Times New Roman"/>
          <w:noProof/>
          <w:color w:val="auto"/>
          <w:sz w:val="24"/>
        </w:rPr>
        <w:t>export to function</w:t>
      </w:r>
      <w:r>
        <w:rPr>
          <w:rFonts w:ascii="Times New Roman" w:hAnsi="Times New Roman" w:cs="Times New Roman"/>
          <w:color w:val="auto"/>
          <w:sz w:val="24"/>
        </w:rPr>
        <w:t>.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 From </w:t>
      </w:r>
      <w:r>
        <w:rPr>
          <w:rFonts w:ascii="Times New Roman" w:hAnsi="Times New Roman" w:cs="Times New Roman"/>
          <w:color w:val="auto"/>
          <w:sz w:val="24"/>
        </w:rPr>
        <w:t xml:space="preserve">Personal </w:t>
      </w:r>
      <w:proofErr w:type="spellStart"/>
      <w:r>
        <w:rPr>
          <w:rFonts w:ascii="Times New Roman" w:hAnsi="Times New Roman" w:cs="Times New Roman"/>
          <w:color w:val="auto"/>
          <w:sz w:val="24"/>
        </w:rPr>
        <w:t>Vscode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by </w:t>
      </w:r>
      <w:proofErr w:type="spellStart"/>
      <w:r w:rsidRPr="00BC7D36">
        <w:rPr>
          <w:rFonts w:ascii="Times New Roman" w:hAnsi="Times New Roman" w:cs="Times New Roman"/>
          <w:color w:val="auto"/>
          <w:sz w:val="24"/>
        </w:rPr>
        <w:t>Tahaylia</w:t>
      </w:r>
      <w:proofErr w:type="spellEnd"/>
      <w:r w:rsidRPr="00BC7D36">
        <w:rPr>
          <w:rFonts w:ascii="Times New Roman" w:hAnsi="Times New Roman" w:cs="Times New Roman"/>
          <w:color w:val="auto"/>
          <w:sz w:val="24"/>
        </w:rPr>
        <w:t xml:space="preserve"> Higgins, 2023</w:t>
      </w:r>
      <w:r>
        <w:rPr>
          <w:rFonts w:ascii="Times New Roman" w:hAnsi="Times New Roman" w:cs="Times New Roman"/>
          <w:color w:val="auto"/>
          <w:sz w:val="24"/>
        </w:rPr>
        <w:t>.</w:t>
      </w:r>
    </w:p>
    <w:p w14:paraId="67DCDD60" w14:textId="7AB7812F" w:rsidR="00F64DA2" w:rsidRPr="00F64DA2" w:rsidRDefault="00F64DA2" w:rsidP="0062440E">
      <w:pPr>
        <w:ind w:left="720" w:firstLine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noProof/>
          <w:color w:val="auto"/>
          <w:sz w:val="24"/>
        </w:rPr>
        <w:lastRenderedPageBreak/>
        <w:drawing>
          <wp:inline distT="0" distB="0" distL="0" distR="0" wp14:anchorId="6CE3ED72" wp14:editId="0120AD34">
            <wp:extent cx="5233481" cy="3147916"/>
            <wp:effectExtent l="0" t="0" r="0" b="1905"/>
            <wp:docPr id="2143202198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02198" name="Picture 5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504" cy="316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964D" w14:textId="0181B3D7" w:rsidR="0062440E" w:rsidRPr="00F63953" w:rsidRDefault="0062440E" w:rsidP="0062440E">
      <w:pPr>
        <w:ind w:left="720" w:firstLine="0"/>
        <w:rPr>
          <w:rFonts w:ascii="Times New Roman" w:hAnsi="Times New Roman" w:cs="Times New Roman"/>
          <w:noProof/>
          <w:color w:val="auto"/>
          <w:sz w:val="24"/>
        </w:rPr>
      </w:pPr>
      <w:r w:rsidRPr="00BC7D36">
        <w:rPr>
          <w:rFonts w:ascii="Times New Roman" w:hAnsi="Times New Roman" w:cs="Times New Roman"/>
          <w:i/>
          <w:iCs/>
          <w:color w:val="auto"/>
          <w:sz w:val="24"/>
        </w:rPr>
        <w:t xml:space="preserve">Note. </w:t>
      </w:r>
      <w:r>
        <w:rPr>
          <w:rFonts w:ascii="Times New Roman" w:hAnsi="Times New Roman" w:cs="Times New Roman"/>
          <w:color w:val="auto"/>
          <w:sz w:val="24"/>
        </w:rPr>
        <w:t xml:space="preserve">Result of </w:t>
      </w:r>
      <w:r w:rsidRPr="0062440E">
        <w:rPr>
          <w:rFonts w:ascii="Times New Roman" w:hAnsi="Times New Roman" w:cs="Times New Roman"/>
          <w:color w:val="auto"/>
          <w:sz w:val="24"/>
        </w:rPr>
        <w:t xml:space="preserve">updated index </w:t>
      </w:r>
      <w:proofErr w:type="spellStart"/>
      <w:r w:rsidRPr="0062440E">
        <w:rPr>
          <w:rFonts w:ascii="Times New Roman" w:hAnsi="Times New Roman" w:cs="Times New Roman"/>
          <w:color w:val="auto"/>
          <w:sz w:val="24"/>
        </w:rPr>
        <w:t>js</w:t>
      </w:r>
      <w:proofErr w:type="spellEnd"/>
      <w:r w:rsidRPr="0062440E">
        <w:rPr>
          <w:rFonts w:ascii="Times New Roman" w:hAnsi="Times New Roman" w:cs="Times New Roman"/>
          <w:color w:val="auto"/>
          <w:sz w:val="24"/>
        </w:rPr>
        <w:t xml:space="preserve"> file</w:t>
      </w:r>
      <w:r>
        <w:rPr>
          <w:rFonts w:ascii="Times New Roman" w:hAnsi="Times New Roman" w:cs="Times New Roman"/>
          <w:color w:val="auto"/>
          <w:sz w:val="24"/>
        </w:rPr>
        <w:t>.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 From </w:t>
      </w:r>
      <w:r>
        <w:rPr>
          <w:rFonts w:ascii="Times New Roman" w:hAnsi="Times New Roman" w:cs="Times New Roman"/>
          <w:color w:val="auto"/>
          <w:sz w:val="24"/>
        </w:rPr>
        <w:t xml:space="preserve">Personal </w:t>
      </w:r>
      <w:proofErr w:type="spellStart"/>
      <w:r>
        <w:rPr>
          <w:rFonts w:ascii="Times New Roman" w:hAnsi="Times New Roman" w:cs="Times New Roman"/>
          <w:color w:val="auto"/>
          <w:sz w:val="24"/>
        </w:rPr>
        <w:t>Vscode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by </w:t>
      </w:r>
      <w:proofErr w:type="spellStart"/>
      <w:r w:rsidRPr="00BC7D36">
        <w:rPr>
          <w:rFonts w:ascii="Times New Roman" w:hAnsi="Times New Roman" w:cs="Times New Roman"/>
          <w:color w:val="auto"/>
          <w:sz w:val="24"/>
        </w:rPr>
        <w:t>Tahaylia</w:t>
      </w:r>
      <w:proofErr w:type="spellEnd"/>
      <w:r w:rsidRPr="00BC7D36">
        <w:rPr>
          <w:rFonts w:ascii="Times New Roman" w:hAnsi="Times New Roman" w:cs="Times New Roman"/>
          <w:color w:val="auto"/>
          <w:sz w:val="24"/>
        </w:rPr>
        <w:t xml:space="preserve"> Higgins, 2023</w:t>
      </w:r>
      <w:r>
        <w:rPr>
          <w:rFonts w:ascii="Times New Roman" w:hAnsi="Times New Roman" w:cs="Times New Roman"/>
          <w:color w:val="auto"/>
          <w:sz w:val="24"/>
        </w:rPr>
        <w:t>.</w:t>
      </w:r>
    </w:p>
    <w:p w14:paraId="54434B6E" w14:textId="1BD80C2A" w:rsidR="0062440E" w:rsidRPr="00F63953" w:rsidRDefault="006035E0" w:rsidP="00E67D48">
      <w:pPr>
        <w:ind w:left="720" w:firstLine="0"/>
        <w:rPr>
          <w:rFonts w:ascii="Times New Roman" w:hAnsi="Times New Roman" w:cs="Times New Roman"/>
          <w:noProof/>
          <w:color w:val="auto"/>
          <w:sz w:val="24"/>
        </w:rPr>
      </w:pPr>
      <w:r>
        <w:rPr>
          <w:rFonts w:ascii="Times New Roman" w:hAnsi="Times New Roman" w:cs="Times New Roman"/>
          <w:noProof/>
          <w:color w:val="auto"/>
          <w:sz w:val="24"/>
        </w:rPr>
        <w:drawing>
          <wp:inline distT="0" distB="0" distL="0" distR="0" wp14:anchorId="4A575976" wp14:editId="13AF0574">
            <wp:extent cx="4795736" cy="3712084"/>
            <wp:effectExtent l="0" t="0" r="5080" b="0"/>
            <wp:docPr id="71410220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0220" name="Picture 6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16" cy="37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00A4" w14:textId="2D7D38DB" w:rsidR="0062440E" w:rsidRPr="00F63953" w:rsidRDefault="0062440E" w:rsidP="0062440E">
      <w:pPr>
        <w:ind w:left="720" w:firstLine="0"/>
        <w:rPr>
          <w:rFonts w:ascii="Times New Roman" w:hAnsi="Times New Roman" w:cs="Times New Roman"/>
          <w:noProof/>
          <w:color w:val="auto"/>
          <w:sz w:val="24"/>
        </w:rPr>
      </w:pPr>
      <w:r w:rsidRPr="00BC7D36">
        <w:rPr>
          <w:rFonts w:ascii="Times New Roman" w:hAnsi="Times New Roman" w:cs="Times New Roman"/>
          <w:i/>
          <w:iCs/>
          <w:color w:val="auto"/>
          <w:sz w:val="24"/>
        </w:rPr>
        <w:t xml:space="preserve">Note. </w:t>
      </w:r>
      <w:r w:rsidR="001327FA">
        <w:rPr>
          <w:rFonts w:ascii="Times New Roman" w:hAnsi="Times New Roman" w:cs="Times New Roman"/>
          <w:color w:val="auto"/>
          <w:sz w:val="24"/>
        </w:rPr>
        <w:t>O</w:t>
      </w:r>
      <w:r w:rsidR="001327FA" w:rsidRPr="001327FA">
        <w:rPr>
          <w:rFonts w:ascii="Times New Roman" w:hAnsi="Times New Roman" w:cs="Times New Roman"/>
          <w:color w:val="auto"/>
          <w:sz w:val="24"/>
        </w:rPr>
        <w:t>utput when template literals were</w:t>
      </w:r>
      <w:r>
        <w:rPr>
          <w:rFonts w:ascii="Times New Roman" w:hAnsi="Times New Roman" w:cs="Times New Roman"/>
          <w:color w:val="auto"/>
          <w:sz w:val="24"/>
        </w:rPr>
        <w:t>.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 From </w:t>
      </w:r>
      <w:r>
        <w:rPr>
          <w:rFonts w:ascii="Times New Roman" w:hAnsi="Times New Roman" w:cs="Times New Roman"/>
          <w:color w:val="auto"/>
          <w:sz w:val="24"/>
        </w:rPr>
        <w:t xml:space="preserve">Personal </w:t>
      </w:r>
      <w:proofErr w:type="spellStart"/>
      <w:r>
        <w:rPr>
          <w:rFonts w:ascii="Times New Roman" w:hAnsi="Times New Roman" w:cs="Times New Roman"/>
          <w:color w:val="auto"/>
          <w:sz w:val="24"/>
        </w:rPr>
        <w:t>Vscode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by </w:t>
      </w:r>
      <w:proofErr w:type="spellStart"/>
      <w:r w:rsidRPr="00BC7D36">
        <w:rPr>
          <w:rFonts w:ascii="Times New Roman" w:hAnsi="Times New Roman" w:cs="Times New Roman"/>
          <w:color w:val="auto"/>
          <w:sz w:val="24"/>
        </w:rPr>
        <w:t>Tahaylia</w:t>
      </w:r>
      <w:proofErr w:type="spellEnd"/>
      <w:r w:rsidRPr="00BC7D36">
        <w:rPr>
          <w:rFonts w:ascii="Times New Roman" w:hAnsi="Times New Roman" w:cs="Times New Roman"/>
          <w:color w:val="auto"/>
          <w:sz w:val="24"/>
        </w:rPr>
        <w:t xml:space="preserve"> Higgins, 2023</w:t>
      </w:r>
      <w:r>
        <w:rPr>
          <w:rFonts w:ascii="Times New Roman" w:hAnsi="Times New Roman" w:cs="Times New Roman"/>
          <w:color w:val="auto"/>
          <w:sz w:val="24"/>
        </w:rPr>
        <w:t>.</w:t>
      </w:r>
    </w:p>
    <w:p w14:paraId="60A745F3" w14:textId="77777777" w:rsidR="004F16CF" w:rsidRDefault="004F16CF" w:rsidP="004F16CF">
      <w:pPr>
        <w:rPr>
          <w:rFonts w:ascii="Times New Roman" w:hAnsi="Times New Roman" w:cs="Times New Roman"/>
          <w:b/>
          <w:bCs/>
          <w:color w:val="auto"/>
          <w:sz w:val="24"/>
        </w:rPr>
      </w:pPr>
    </w:p>
    <w:p w14:paraId="1E19845C" w14:textId="1695FF6A" w:rsidR="00D87C67" w:rsidRDefault="00D87C67" w:rsidP="00247FD7">
      <w:pPr>
        <w:jc w:val="center"/>
        <w:rPr>
          <w:rFonts w:ascii="Times New Roman" w:hAnsi="Times New Roman" w:cs="Times New Roman"/>
          <w:b/>
          <w:bCs/>
          <w:color w:val="auto"/>
          <w:sz w:val="24"/>
        </w:rPr>
      </w:pPr>
      <w:r w:rsidRPr="00D87C67">
        <w:rPr>
          <w:rFonts w:ascii="Times New Roman" w:hAnsi="Times New Roman" w:cs="Times New Roman"/>
          <w:b/>
          <w:bCs/>
          <w:color w:val="auto"/>
          <w:sz w:val="24"/>
        </w:rPr>
        <w:t>Using Importing External Modules (third-party modules)</w:t>
      </w:r>
    </w:p>
    <w:p w14:paraId="4D2A8336" w14:textId="66F98946" w:rsidR="001F5101" w:rsidRDefault="001F5101" w:rsidP="001F5101">
      <w:pPr>
        <w:rPr>
          <w:rFonts w:ascii="Times New Roman" w:hAnsi="Times New Roman" w:cs="Times New Roman"/>
          <w:b/>
          <w:bCs/>
          <w:color w:val="auto"/>
          <w:sz w:val="24"/>
        </w:rPr>
      </w:pPr>
      <w:r>
        <w:rPr>
          <w:rFonts w:ascii="Times New Roman" w:hAnsi="Times New Roman" w:cs="Times New Roman"/>
          <w:b/>
          <w:bCs/>
          <w:noProof/>
          <w:color w:val="auto"/>
          <w:sz w:val="24"/>
        </w:rPr>
        <w:drawing>
          <wp:inline distT="0" distB="0" distL="0" distR="0" wp14:anchorId="0E143AD8" wp14:editId="01F338F3">
            <wp:extent cx="5175115" cy="2838573"/>
            <wp:effectExtent l="0" t="0" r="0" b="0"/>
            <wp:docPr id="206959166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91667" name="Picture 7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240" cy="284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0230" w14:textId="2A748D97" w:rsidR="001F5101" w:rsidRDefault="001F5101" w:rsidP="001F5101">
      <w:pPr>
        <w:rPr>
          <w:rFonts w:ascii="Times New Roman" w:hAnsi="Times New Roman" w:cs="Times New Roman"/>
          <w:color w:val="auto"/>
          <w:sz w:val="24"/>
        </w:rPr>
      </w:pPr>
      <w:r w:rsidRPr="00BC7D36">
        <w:rPr>
          <w:rFonts w:ascii="Times New Roman" w:hAnsi="Times New Roman" w:cs="Times New Roman"/>
          <w:i/>
          <w:iCs/>
          <w:color w:val="auto"/>
          <w:sz w:val="24"/>
        </w:rPr>
        <w:t xml:space="preserve">Note. </w:t>
      </w:r>
      <w:r>
        <w:rPr>
          <w:rFonts w:ascii="Times New Roman" w:hAnsi="Times New Roman" w:cs="Times New Roman"/>
          <w:color w:val="auto"/>
          <w:sz w:val="24"/>
        </w:rPr>
        <w:t>Added a csv file</w:t>
      </w:r>
      <w:r>
        <w:rPr>
          <w:rFonts w:ascii="Times New Roman" w:hAnsi="Times New Roman" w:cs="Times New Roman"/>
          <w:color w:val="auto"/>
          <w:sz w:val="24"/>
        </w:rPr>
        <w:t>.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 From </w:t>
      </w:r>
      <w:r>
        <w:rPr>
          <w:rFonts w:ascii="Times New Roman" w:hAnsi="Times New Roman" w:cs="Times New Roman"/>
          <w:color w:val="auto"/>
          <w:sz w:val="24"/>
        </w:rPr>
        <w:t xml:space="preserve">Personal </w:t>
      </w:r>
      <w:proofErr w:type="spellStart"/>
      <w:r>
        <w:rPr>
          <w:rFonts w:ascii="Times New Roman" w:hAnsi="Times New Roman" w:cs="Times New Roman"/>
          <w:color w:val="auto"/>
          <w:sz w:val="24"/>
        </w:rPr>
        <w:t>Vscode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by </w:t>
      </w:r>
      <w:proofErr w:type="spellStart"/>
      <w:r w:rsidRPr="00BC7D36">
        <w:rPr>
          <w:rFonts w:ascii="Times New Roman" w:hAnsi="Times New Roman" w:cs="Times New Roman"/>
          <w:color w:val="auto"/>
          <w:sz w:val="24"/>
        </w:rPr>
        <w:t>Tahaylia</w:t>
      </w:r>
      <w:proofErr w:type="spellEnd"/>
      <w:r w:rsidRPr="00BC7D36">
        <w:rPr>
          <w:rFonts w:ascii="Times New Roman" w:hAnsi="Times New Roman" w:cs="Times New Roman"/>
          <w:color w:val="auto"/>
          <w:sz w:val="24"/>
        </w:rPr>
        <w:t xml:space="preserve"> Higgins, 2023</w:t>
      </w:r>
      <w:r>
        <w:rPr>
          <w:rFonts w:ascii="Times New Roman" w:hAnsi="Times New Roman" w:cs="Times New Roman"/>
          <w:color w:val="auto"/>
          <w:sz w:val="24"/>
        </w:rPr>
        <w:t>.</w:t>
      </w:r>
    </w:p>
    <w:p w14:paraId="27EC453E" w14:textId="1E3ED40A" w:rsidR="00A71A63" w:rsidRDefault="00A71A63" w:rsidP="001F5101">
      <w:pPr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noProof/>
          <w:color w:val="auto"/>
          <w:sz w:val="24"/>
        </w:rPr>
        <w:drawing>
          <wp:inline distT="0" distB="0" distL="0" distR="0" wp14:anchorId="6B5945CB" wp14:editId="1B5C64E3">
            <wp:extent cx="4367125" cy="3558553"/>
            <wp:effectExtent l="0" t="0" r="1905" b="0"/>
            <wp:docPr id="1130567696" name="Picture 8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67696" name="Picture 8" descr="A screen 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48" cy="359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4FF2" w14:textId="55AB0E4D" w:rsidR="00EA6B62" w:rsidRDefault="00EA6B62" w:rsidP="00BC703E">
      <w:pPr>
        <w:rPr>
          <w:rFonts w:ascii="Times New Roman" w:hAnsi="Times New Roman" w:cs="Times New Roman"/>
          <w:b/>
          <w:bCs/>
          <w:color w:val="auto"/>
          <w:sz w:val="24"/>
        </w:rPr>
      </w:pPr>
      <w:r w:rsidRPr="00BC7D36">
        <w:rPr>
          <w:rFonts w:ascii="Times New Roman" w:hAnsi="Times New Roman" w:cs="Times New Roman"/>
          <w:i/>
          <w:iCs/>
          <w:color w:val="auto"/>
          <w:sz w:val="24"/>
        </w:rPr>
        <w:t xml:space="preserve">Note. </w:t>
      </w:r>
      <w:r>
        <w:rPr>
          <w:rFonts w:ascii="Times New Roman" w:hAnsi="Times New Roman" w:cs="Times New Roman"/>
          <w:color w:val="auto"/>
          <w:sz w:val="24"/>
        </w:rPr>
        <w:t>Added</w:t>
      </w:r>
      <w:r w:rsidR="00A71A63">
        <w:rPr>
          <w:rFonts w:ascii="Times New Roman" w:hAnsi="Times New Roman" w:cs="Times New Roman"/>
          <w:color w:val="auto"/>
          <w:sz w:val="24"/>
        </w:rPr>
        <w:t xml:space="preserve"> an</w:t>
      </w:r>
      <w:r w:rsidR="00A71A63" w:rsidRPr="00A71A63">
        <w:t xml:space="preserve"> </w:t>
      </w:r>
      <w:r w:rsidR="00A71A63">
        <w:t>a</w:t>
      </w:r>
      <w:r w:rsidR="00A71A63" w:rsidRPr="00A71A63">
        <w:rPr>
          <w:rFonts w:ascii="Times New Roman" w:hAnsi="Times New Roman" w:cs="Times New Roman"/>
          <w:color w:val="auto"/>
          <w:sz w:val="24"/>
        </w:rPr>
        <w:t>rray of cars to file</w:t>
      </w:r>
      <w:r>
        <w:rPr>
          <w:rFonts w:ascii="Times New Roman" w:hAnsi="Times New Roman" w:cs="Times New Roman"/>
          <w:color w:val="auto"/>
          <w:sz w:val="24"/>
        </w:rPr>
        <w:t>.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 From </w:t>
      </w:r>
      <w:r>
        <w:rPr>
          <w:rFonts w:ascii="Times New Roman" w:hAnsi="Times New Roman" w:cs="Times New Roman"/>
          <w:color w:val="auto"/>
          <w:sz w:val="24"/>
        </w:rPr>
        <w:t xml:space="preserve">Personal </w:t>
      </w:r>
      <w:proofErr w:type="spellStart"/>
      <w:r>
        <w:rPr>
          <w:rFonts w:ascii="Times New Roman" w:hAnsi="Times New Roman" w:cs="Times New Roman"/>
          <w:color w:val="auto"/>
          <w:sz w:val="24"/>
        </w:rPr>
        <w:t>Vscode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by </w:t>
      </w:r>
      <w:proofErr w:type="spellStart"/>
      <w:r w:rsidRPr="00BC7D36">
        <w:rPr>
          <w:rFonts w:ascii="Times New Roman" w:hAnsi="Times New Roman" w:cs="Times New Roman"/>
          <w:color w:val="auto"/>
          <w:sz w:val="24"/>
        </w:rPr>
        <w:t>Tahaylia</w:t>
      </w:r>
      <w:proofErr w:type="spellEnd"/>
      <w:r w:rsidRPr="00BC7D36">
        <w:rPr>
          <w:rFonts w:ascii="Times New Roman" w:hAnsi="Times New Roman" w:cs="Times New Roman"/>
          <w:color w:val="auto"/>
          <w:sz w:val="24"/>
        </w:rPr>
        <w:t xml:space="preserve"> Higgins, 2023</w:t>
      </w:r>
      <w:r>
        <w:rPr>
          <w:rFonts w:ascii="Times New Roman" w:hAnsi="Times New Roman" w:cs="Times New Roman"/>
          <w:color w:val="auto"/>
          <w:sz w:val="24"/>
        </w:rPr>
        <w:t>.</w:t>
      </w:r>
    </w:p>
    <w:p w14:paraId="6EEB73FF" w14:textId="0F284564" w:rsidR="00D87C67" w:rsidRDefault="00D87C67" w:rsidP="00247FD7">
      <w:pPr>
        <w:jc w:val="center"/>
        <w:rPr>
          <w:rFonts w:ascii="Times New Roman" w:hAnsi="Times New Roman" w:cs="Times New Roman"/>
          <w:b/>
          <w:bCs/>
          <w:color w:val="auto"/>
          <w:sz w:val="24"/>
        </w:rPr>
      </w:pPr>
      <w:r w:rsidRPr="00D87C67">
        <w:rPr>
          <w:rFonts w:ascii="Times New Roman" w:hAnsi="Times New Roman" w:cs="Times New Roman"/>
          <w:b/>
          <w:bCs/>
          <w:color w:val="auto"/>
          <w:sz w:val="24"/>
        </w:rPr>
        <w:lastRenderedPageBreak/>
        <w:t>Data Formats and Data Exchange</w:t>
      </w:r>
    </w:p>
    <w:p w14:paraId="55DF7757" w14:textId="77777777" w:rsidR="00BC703E" w:rsidRDefault="00BC703E" w:rsidP="00247FD7">
      <w:pPr>
        <w:jc w:val="center"/>
        <w:rPr>
          <w:rFonts w:ascii="Times New Roman" w:hAnsi="Times New Roman" w:cs="Times New Roman"/>
          <w:b/>
          <w:bCs/>
          <w:color w:val="auto"/>
          <w:sz w:val="24"/>
        </w:rPr>
      </w:pPr>
    </w:p>
    <w:p w14:paraId="4A0887A5" w14:textId="2DE0A67C" w:rsidR="00846C63" w:rsidRDefault="00846C63" w:rsidP="00846C63">
      <w:pPr>
        <w:rPr>
          <w:rFonts w:ascii="Times New Roman" w:hAnsi="Times New Roman" w:cs="Times New Roman"/>
          <w:i/>
          <w:iCs/>
          <w:color w:val="auto"/>
          <w:sz w:val="24"/>
        </w:rPr>
      </w:pPr>
      <w:r>
        <w:rPr>
          <w:rFonts w:ascii="Times New Roman" w:hAnsi="Times New Roman" w:cs="Times New Roman"/>
          <w:i/>
          <w:iCs/>
          <w:noProof/>
          <w:color w:val="auto"/>
          <w:sz w:val="24"/>
        </w:rPr>
        <w:drawing>
          <wp:inline distT="0" distB="0" distL="0" distR="0" wp14:anchorId="1E5FB086" wp14:editId="01B20924">
            <wp:extent cx="5943600" cy="1241425"/>
            <wp:effectExtent l="0" t="0" r="0" b="3175"/>
            <wp:docPr id="1909641818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41818" name="Picture 9" descr="A screen 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3915" w14:textId="63EFFE8C" w:rsidR="00846C63" w:rsidRDefault="00846C63" w:rsidP="00846C63">
      <w:pPr>
        <w:rPr>
          <w:rFonts w:ascii="Times New Roman" w:hAnsi="Times New Roman" w:cs="Times New Roman"/>
          <w:color w:val="auto"/>
          <w:sz w:val="24"/>
        </w:rPr>
      </w:pPr>
      <w:r w:rsidRPr="00BC7D36">
        <w:rPr>
          <w:rFonts w:ascii="Times New Roman" w:hAnsi="Times New Roman" w:cs="Times New Roman"/>
          <w:i/>
          <w:iCs/>
          <w:color w:val="auto"/>
          <w:sz w:val="24"/>
        </w:rPr>
        <w:t>Note</w:t>
      </w:r>
      <w:r>
        <w:rPr>
          <w:rFonts w:ascii="Times New Roman" w:hAnsi="Times New Roman" w:cs="Times New Roman"/>
          <w:color w:val="auto"/>
          <w:sz w:val="24"/>
        </w:rPr>
        <w:t>.</w:t>
      </w:r>
      <w:r>
        <w:rPr>
          <w:rFonts w:ascii="Times New Roman" w:hAnsi="Times New Roman" w:cs="Times New Roman"/>
          <w:color w:val="auto"/>
          <w:sz w:val="24"/>
        </w:rPr>
        <w:t xml:space="preserve"> Installed node-fetch.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 From </w:t>
      </w:r>
      <w:r>
        <w:rPr>
          <w:rFonts w:ascii="Times New Roman" w:hAnsi="Times New Roman" w:cs="Times New Roman"/>
          <w:color w:val="auto"/>
          <w:sz w:val="24"/>
        </w:rPr>
        <w:t xml:space="preserve">Personal </w:t>
      </w:r>
      <w:proofErr w:type="spellStart"/>
      <w:r>
        <w:rPr>
          <w:rFonts w:ascii="Times New Roman" w:hAnsi="Times New Roman" w:cs="Times New Roman"/>
          <w:color w:val="auto"/>
          <w:sz w:val="24"/>
        </w:rPr>
        <w:t>Vscode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by </w:t>
      </w:r>
      <w:proofErr w:type="spellStart"/>
      <w:r w:rsidRPr="00BC7D36">
        <w:rPr>
          <w:rFonts w:ascii="Times New Roman" w:hAnsi="Times New Roman" w:cs="Times New Roman"/>
          <w:color w:val="auto"/>
          <w:sz w:val="24"/>
        </w:rPr>
        <w:t>Tahaylia</w:t>
      </w:r>
      <w:proofErr w:type="spellEnd"/>
      <w:r w:rsidRPr="00BC7D36">
        <w:rPr>
          <w:rFonts w:ascii="Times New Roman" w:hAnsi="Times New Roman" w:cs="Times New Roman"/>
          <w:color w:val="auto"/>
          <w:sz w:val="24"/>
        </w:rPr>
        <w:t xml:space="preserve"> Higgins, 2023</w:t>
      </w:r>
      <w:r>
        <w:rPr>
          <w:rFonts w:ascii="Times New Roman" w:hAnsi="Times New Roman" w:cs="Times New Roman"/>
          <w:color w:val="auto"/>
          <w:sz w:val="24"/>
        </w:rPr>
        <w:t>.</w:t>
      </w:r>
    </w:p>
    <w:p w14:paraId="4E7A5BB8" w14:textId="6543759A" w:rsidR="00846C63" w:rsidRDefault="00A3062D" w:rsidP="00846C63">
      <w:pPr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noProof/>
          <w:color w:val="auto"/>
          <w:sz w:val="24"/>
        </w:rPr>
        <w:drawing>
          <wp:inline distT="0" distB="0" distL="0" distR="0" wp14:anchorId="68038290" wp14:editId="723E669F">
            <wp:extent cx="5019472" cy="4572760"/>
            <wp:effectExtent l="0" t="0" r="0" b="0"/>
            <wp:docPr id="1817258897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58897" name="Picture 10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23" cy="459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0D2D" w14:textId="2855904B" w:rsidR="00846C63" w:rsidRDefault="00846C63" w:rsidP="00846C63">
      <w:pPr>
        <w:rPr>
          <w:rFonts w:ascii="Times New Roman" w:hAnsi="Times New Roman" w:cs="Times New Roman"/>
          <w:color w:val="auto"/>
          <w:sz w:val="24"/>
        </w:rPr>
      </w:pPr>
      <w:r w:rsidRPr="00BC7D36">
        <w:rPr>
          <w:rFonts w:ascii="Times New Roman" w:hAnsi="Times New Roman" w:cs="Times New Roman"/>
          <w:i/>
          <w:iCs/>
          <w:color w:val="auto"/>
          <w:sz w:val="24"/>
        </w:rPr>
        <w:t>Note</w:t>
      </w:r>
      <w:r>
        <w:rPr>
          <w:rFonts w:ascii="Times New Roman" w:hAnsi="Times New Roman" w:cs="Times New Roman"/>
          <w:color w:val="auto"/>
          <w:sz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</w:rPr>
        <w:t xml:space="preserve">Ran </w:t>
      </w:r>
      <w:proofErr w:type="spellStart"/>
      <w:r w:rsidR="003D2233">
        <w:rPr>
          <w:rFonts w:ascii="Times New Roman" w:hAnsi="Times New Roman" w:cs="Times New Roman"/>
          <w:color w:val="auto"/>
          <w:sz w:val="24"/>
        </w:rPr>
        <w:t>dataImport</w:t>
      </w:r>
      <w:proofErr w:type="spellEnd"/>
      <w:r w:rsidR="003D2233">
        <w:rPr>
          <w:rFonts w:ascii="Times New Roman" w:hAnsi="Times New Roman" w:cs="Times New Roman"/>
          <w:color w:val="auto"/>
          <w:sz w:val="24"/>
        </w:rPr>
        <w:t xml:space="preserve"> file</w:t>
      </w:r>
      <w:r>
        <w:rPr>
          <w:rFonts w:ascii="Times New Roman" w:hAnsi="Times New Roman" w:cs="Times New Roman"/>
          <w:color w:val="auto"/>
          <w:sz w:val="24"/>
        </w:rPr>
        <w:t xml:space="preserve">. 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 From </w:t>
      </w:r>
      <w:r>
        <w:rPr>
          <w:rFonts w:ascii="Times New Roman" w:hAnsi="Times New Roman" w:cs="Times New Roman"/>
          <w:color w:val="auto"/>
          <w:sz w:val="24"/>
        </w:rPr>
        <w:t xml:space="preserve">Personal </w:t>
      </w:r>
      <w:proofErr w:type="spellStart"/>
      <w:r>
        <w:rPr>
          <w:rFonts w:ascii="Times New Roman" w:hAnsi="Times New Roman" w:cs="Times New Roman"/>
          <w:color w:val="auto"/>
          <w:sz w:val="24"/>
        </w:rPr>
        <w:t>Vscode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by </w:t>
      </w:r>
      <w:proofErr w:type="spellStart"/>
      <w:r w:rsidRPr="00BC7D36">
        <w:rPr>
          <w:rFonts w:ascii="Times New Roman" w:hAnsi="Times New Roman" w:cs="Times New Roman"/>
          <w:color w:val="auto"/>
          <w:sz w:val="24"/>
        </w:rPr>
        <w:t>Tahaylia</w:t>
      </w:r>
      <w:proofErr w:type="spellEnd"/>
      <w:r w:rsidRPr="00BC7D36">
        <w:rPr>
          <w:rFonts w:ascii="Times New Roman" w:hAnsi="Times New Roman" w:cs="Times New Roman"/>
          <w:color w:val="auto"/>
          <w:sz w:val="24"/>
        </w:rPr>
        <w:t xml:space="preserve"> Higgins, 2023</w:t>
      </w:r>
      <w:r>
        <w:rPr>
          <w:rFonts w:ascii="Times New Roman" w:hAnsi="Times New Roman" w:cs="Times New Roman"/>
          <w:color w:val="auto"/>
          <w:sz w:val="24"/>
        </w:rPr>
        <w:t>.</w:t>
      </w:r>
    </w:p>
    <w:p w14:paraId="4E640A6D" w14:textId="77777777" w:rsidR="00543FFD" w:rsidRDefault="00543FFD" w:rsidP="00846C63">
      <w:pPr>
        <w:rPr>
          <w:rFonts w:ascii="Times New Roman" w:hAnsi="Times New Roman" w:cs="Times New Roman"/>
          <w:color w:val="auto"/>
          <w:sz w:val="24"/>
        </w:rPr>
      </w:pPr>
    </w:p>
    <w:p w14:paraId="31B91658" w14:textId="0B892E30" w:rsidR="00E1458A" w:rsidRDefault="00E1458A" w:rsidP="00543FFD">
      <w:pPr>
        <w:ind w:left="720" w:firstLine="0"/>
        <w:rPr>
          <w:rFonts w:ascii="Times New Roman" w:hAnsi="Times New Roman" w:cs="Times New Roman"/>
          <w:i/>
          <w:iCs/>
          <w:color w:val="auto"/>
          <w:sz w:val="24"/>
        </w:rPr>
      </w:pPr>
      <w:r>
        <w:rPr>
          <w:rFonts w:ascii="Times New Roman" w:hAnsi="Times New Roman" w:cs="Times New Roman"/>
          <w:i/>
          <w:iCs/>
          <w:noProof/>
          <w:color w:val="auto"/>
          <w:sz w:val="24"/>
        </w:rPr>
        <w:lastRenderedPageBreak/>
        <w:drawing>
          <wp:inline distT="0" distB="0" distL="0" distR="0" wp14:anchorId="28BD9AFD" wp14:editId="09EE776D">
            <wp:extent cx="4630366" cy="4920753"/>
            <wp:effectExtent l="0" t="0" r="5715" b="0"/>
            <wp:docPr id="577940098" name="Picture 1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40098" name="Picture 11" descr="A screen shot of a computer scree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507" cy="493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0BDA" w14:textId="0C0833D4" w:rsidR="007F7C4A" w:rsidRDefault="007F7C4A" w:rsidP="00543FFD">
      <w:pPr>
        <w:ind w:left="720" w:firstLine="0"/>
        <w:rPr>
          <w:rFonts w:ascii="Times New Roman" w:hAnsi="Times New Roman" w:cs="Times New Roman"/>
          <w:color w:val="auto"/>
          <w:sz w:val="24"/>
        </w:rPr>
      </w:pPr>
      <w:r w:rsidRPr="00BC7D36">
        <w:rPr>
          <w:rFonts w:ascii="Times New Roman" w:hAnsi="Times New Roman" w:cs="Times New Roman"/>
          <w:i/>
          <w:iCs/>
          <w:color w:val="auto"/>
          <w:sz w:val="24"/>
        </w:rPr>
        <w:t>Note</w:t>
      </w:r>
      <w:r>
        <w:rPr>
          <w:rFonts w:ascii="Times New Roman" w:hAnsi="Times New Roman" w:cs="Times New Roman"/>
          <w:color w:val="auto"/>
          <w:sz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</w:rPr>
        <w:t>R</w:t>
      </w:r>
      <w:r w:rsidRPr="007F7C4A">
        <w:rPr>
          <w:rFonts w:ascii="Times New Roman" w:hAnsi="Times New Roman" w:cs="Times New Roman"/>
          <w:color w:val="auto"/>
          <w:sz w:val="24"/>
        </w:rPr>
        <w:t>efactored code to receive success</w:t>
      </w:r>
      <w:r>
        <w:rPr>
          <w:rFonts w:ascii="Times New Roman" w:hAnsi="Times New Roman" w:cs="Times New Roman"/>
          <w:color w:val="auto"/>
          <w:sz w:val="24"/>
        </w:rPr>
        <w:t xml:space="preserve">. 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 From </w:t>
      </w:r>
      <w:r>
        <w:rPr>
          <w:rFonts w:ascii="Times New Roman" w:hAnsi="Times New Roman" w:cs="Times New Roman"/>
          <w:color w:val="auto"/>
          <w:sz w:val="24"/>
        </w:rPr>
        <w:t xml:space="preserve">Personal </w:t>
      </w:r>
      <w:proofErr w:type="spellStart"/>
      <w:r>
        <w:rPr>
          <w:rFonts w:ascii="Times New Roman" w:hAnsi="Times New Roman" w:cs="Times New Roman"/>
          <w:color w:val="auto"/>
          <w:sz w:val="24"/>
        </w:rPr>
        <w:t>Vscode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by </w:t>
      </w:r>
      <w:proofErr w:type="spellStart"/>
      <w:r w:rsidRPr="00BC7D36">
        <w:rPr>
          <w:rFonts w:ascii="Times New Roman" w:hAnsi="Times New Roman" w:cs="Times New Roman"/>
          <w:color w:val="auto"/>
          <w:sz w:val="24"/>
        </w:rPr>
        <w:t>Tahaylia</w:t>
      </w:r>
      <w:proofErr w:type="spellEnd"/>
      <w:r w:rsidRPr="00BC7D36">
        <w:rPr>
          <w:rFonts w:ascii="Times New Roman" w:hAnsi="Times New Roman" w:cs="Times New Roman"/>
          <w:color w:val="auto"/>
          <w:sz w:val="24"/>
        </w:rPr>
        <w:t xml:space="preserve"> Higgins, 2023</w:t>
      </w:r>
      <w:r>
        <w:rPr>
          <w:rFonts w:ascii="Times New Roman" w:hAnsi="Times New Roman" w:cs="Times New Roman"/>
          <w:color w:val="auto"/>
          <w:sz w:val="24"/>
        </w:rPr>
        <w:t>.</w:t>
      </w:r>
    </w:p>
    <w:p w14:paraId="23883E0A" w14:textId="4989F0C8" w:rsidR="00846C63" w:rsidRPr="003F5E85" w:rsidRDefault="007F7C4A" w:rsidP="003F5E85">
      <w:pPr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6551826D" w14:textId="77777777" w:rsidR="00BC703E" w:rsidRDefault="00BC703E" w:rsidP="00247FD7">
      <w:pPr>
        <w:jc w:val="center"/>
        <w:rPr>
          <w:rFonts w:ascii="Times New Roman" w:hAnsi="Times New Roman" w:cs="Times New Roman"/>
          <w:b/>
          <w:bCs/>
          <w:color w:val="auto"/>
          <w:sz w:val="24"/>
        </w:rPr>
      </w:pPr>
    </w:p>
    <w:p w14:paraId="051D37A9" w14:textId="77777777" w:rsidR="00BC703E" w:rsidRDefault="00BC703E" w:rsidP="00247FD7">
      <w:pPr>
        <w:jc w:val="center"/>
        <w:rPr>
          <w:rFonts w:ascii="Times New Roman" w:hAnsi="Times New Roman" w:cs="Times New Roman"/>
          <w:b/>
          <w:bCs/>
          <w:color w:val="auto"/>
          <w:sz w:val="24"/>
        </w:rPr>
      </w:pPr>
    </w:p>
    <w:p w14:paraId="3B7C1009" w14:textId="77777777" w:rsidR="00BC703E" w:rsidRDefault="00BC703E" w:rsidP="00247FD7">
      <w:pPr>
        <w:jc w:val="center"/>
        <w:rPr>
          <w:rFonts w:ascii="Times New Roman" w:hAnsi="Times New Roman" w:cs="Times New Roman"/>
          <w:b/>
          <w:bCs/>
          <w:color w:val="auto"/>
          <w:sz w:val="24"/>
        </w:rPr>
      </w:pPr>
    </w:p>
    <w:p w14:paraId="471B19CF" w14:textId="77777777" w:rsidR="00BC703E" w:rsidRDefault="00BC703E" w:rsidP="00247FD7">
      <w:pPr>
        <w:jc w:val="center"/>
        <w:rPr>
          <w:rFonts w:ascii="Times New Roman" w:hAnsi="Times New Roman" w:cs="Times New Roman"/>
          <w:b/>
          <w:bCs/>
          <w:color w:val="auto"/>
          <w:sz w:val="24"/>
        </w:rPr>
      </w:pPr>
    </w:p>
    <w:p w14:paraId="7A91ACC4" w14:textId="77777777" w:rsidR="00BC703E" w:rsidRDefault="00BC703E" w:rsidP="00247FD7">
      <w:pPr>
        <w:jc w:val="center"/>
        <w:rPr>
          <w:rFonts w:ascii="Times New Roman" w:hAnsi="Times New Roman" w:cs="Times New Roman"/>
          <w:b/>
          <w:bCs/>
          <w:color w:val="auto"/>
          <w:sz w:val="24"/>
        </w:rPr>
      </w:pPr>
    </w:p>
    <w:p w14:paraId="5F617D40" w14:textId="77777777" w:rsidR="00BC703E" w:rsidRDefault="00BC703E" w:rsidP="00247FD7">
      <w:pPr>
        <w:jc w:val="center"/>
        <w:rPr>
          <w:rFonts w:ascii="Times New Roman" w:hAnsi="Times New Roman" w:cs="Times New Roman"/>
          <w:b/>
          <w:bCs/>
          <w:color w:val="auto"/>
          <w:sz w:val="24"/>
        </w:rPr>
      </w:pPr>
    </w:p>
    <w:p w14:paraId="2C33B6FA" w14:textId="419DD782" w:rsidR="00D87C67" w:rsidRDefault="00D87C67" w:rsidP="00247FD7">
      <w:pPr>
        <w:jc w:val="center"/>
        <w:rPr>
          <w:rFonts w:ascii="Times New Roman" w:hAnsi="Times New Roman" w:cs="Times New Roman"/>
          <w:b/>
          <w:bCs/>
          <w:color w:val="auto"/>
          <w:sz w:val="24"/>
        </w:rPr>
      </w:pPr>
      <w:r w:rsidRPr="00D87C67">
        <w:rPr>
          <w:rFonts w:ascii="Times New Roman" w:hAnsi="Times New Roman" w:cs="Times New Roman"/>
          <w:b/>
          <w:bCs/>
          <w:color w:val="auto"/>
          <w:sz w:val="24"/>
        </w:rPr>
        <w:lastRenderedPageBreak/>
        <w:t>Content Negotiation</w:t>
      </w:r>
    </w:p>
    <w:p w14:paraId="61A9DA53" w14:textId="77777777" w:rsidR="003F5E85" w:rsidRDefault="003F5E85" w:rsidP="003F5E85">
      <w:pPr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noProof/>
          <w:color w:val="auto"/>
          <w:sz w:val="24"/>
        </w:rPr>
        <w:drawing>
          <wp:inline distT="0" distB="0" distL="0" distR="0" wp14:anchorId="1DF3277E" wp14:editId="0926B740">
            <wp:extent cx="5692711" cy="2916906"/>
            <wp:effectExtent l="0" t="0" r="0" b="4445"/>
            <wp:docPr id="189297888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78882" name="Picture 12" descr="A screenshot of a comput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029" cy="293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277E" w14:textId="1C1B157F" w:rsidR="67AE9998" w:rsidRPr="00F63953" w:rsidRDefault="003F5E85" w:rsidP="003F5E85">
      <w:pPr>
        <w:ind w:left="720" w:firstLine="0"/>
        <w:rPr>
          <w:rFonts w:ascii="Times New Roman" w:hAnsi="Times New Roman" w:cs="Times New Roman"/>
          <w:color w:val="auto"/>
          <w:sz w:val="24"/>
        </w:rPr>
      </w:pPr>
      <w:r w:rsidRPr="00BC7D36">
        <w:rPr>
          <w:rFonts w:ascii="Times New Roman" w:hAnsi="Times New Roman" w:cs="Times New Roman"/>
          <w:i/>
          <w:iCs/>
          <w:color w:val="auto"/>
          <w:sz w:val="24"/>
        </w:rPr>
        <w:t>Note</w:t>
      </w:r>
      <w:r>
        <w:rPr>
          <w:rFonts w:ascii="Times New Roman" w:hAnsi="Times New Roman" w:cs="Times New Roman"/>
          <w:color w:val="auto"/>
          <w:sz w:val="24"/>
        </w:rPr>
        <w:t>. A</w:t>
      </w:r>
      <w:r w:rsidRPr="00E1458A">
        <w:rPr>
          <w:rFonts w:ascii="Times New Roman" w:hAnsi="Times New Roman" w:cs="Times New Roman"/>
          <w:color w:val="auto"/>
          <w:sz w:val="24"/>
        </w:rPr>
        <w:t xml:space="preserve">dded new file </w:t>
      </w:r>
      <w:r>
        <w:rPr>
          <w:rFonts w:ascii="Times New Roman" w:hAnsi="Times New Roman" w:cs="Times New Roman"/>
          <w:color w:val="auto"/>
          <w:sz w:val="24"/>
        </w:rPr>
        <w:t xml:space="preserve">and </w:t>
      </w:r>
      <w:r w:rsidRPr="00E1458A">
        <w:rPr>
          <w:rFonts w:ascii="Times New Roman" w:hAnsi="Times New Roman" w:cs="Times New Roman"/>
          <w:color w:val="auto"/>
          <w:sz w:val="24"/>
        </w:rPr>
        <w:t>fetch</w:t>
      </w:r>
      <w:r>
        <w:rPr>
          <w:rFonts w:ascii="Times New Roman" w:hAnsi="Times New Roman" w:cs="Times New Roman"/>
          <w:color w:val="auto"/>
          <w:sz w:val="24"/>
        </w:rPr>
        <w:t>ed</w:t>
      </w:r>
      <w:r w:rsidRPr="00E1458A">
        <w:rPr>
          <w:rFonts w:ascii="Times New Roman" w:hAnsi="Times New Roman" w:cs="Times New Roman"/>
          <w:color w:val="auto"/>
          <w:sz w:val="24"/>
        </w:rPr>
        <w:t xml:space="preserve"> data</w:t>
      </w:r>
      <w:r>
        <w:rPr>
          <w:rFonts w:ascii="Times New Roman" w:hAnsi="Times New Roman" w:cs="Times New Roman"/>
          <w:color w:val="auto"/>
          <w:sz w:val="24"/>
        </w:rPr>
        <w:t xml:space="preserve">. 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From </w:t>
      </w:r>
      <w:r>
        <w:rPr>
          <w:rFonts w:ascii="Times New Roman" w:hAnsi="Times New Roman" w:cs="Times New Roman"/>
          <w:color w:val="auto"/>
          <w:sz w:val="24"/>
        </w:rPr>
        <w:t xml:space="preserve">Personal </w:t>
      </w:r>
      <w:proofErr w:type="spellStart"/>
      <w:r>
        <w:rPr>
          <w:rFonts w:ascii="Times New Roman" w:hAnsi="Times New Roman" w:cs="Times New Roman"/>
          <w:color w:val="auto"/>
          <w:sz w:val="24"/>
        </w:rPr>
        <w:t>Vscode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BC7D36">
        <w:rPr>
          <w:rFonts w:ascii="Times New Roman" w:hAnsi="Times New Roman" w:cs="Times New Roman"/>
          <w:color w:val="auto"/>
          <w:sz w:val="24"/>
        </w:rPr>
        <w:t xml:space="preserve">by </w:t>
      </w:r>
      <w:proofErr w:type="spellStart"/>
      <w:r w:rsidRPr="00BC7D36">
        <w:rPr>
          <w:rFonts w:ascii="Times New Roman" w:hAnsi="Times New Roman" w:cs="Times New Roman"/>
          <w:color w:val="auto"/>
          <w:sz w:val="24"/>
        </w:rPr>
        <w:t>Tahaylia</w:t>
      </w:r>
      <w:proofErr w:type="spellEnd"/>
      <w:r w:rsidRPr="00BC7D36">
        <w:rPr>
          <w:rFonts w:ascii="Times New Roman" w:hAnsi="Times New Roman" w:cs="Times New Roman"/>
          <w:color w:val="auto"/>
          <w:sz w:val="24"/>
        </w:rPr>
        <w:t xml:space="preserve"> Higgins, 2023</w:t>
      </w:r>
      <w:r>
        <w:rPr>
          <w:rFonts w:ascii="Times New Roman" w:hAnsi="Times New Roman" w:cs="Times New Roman"/>
          <w:color w:val="auto"/>
          <w:sz w:val="24"/>
        </w:rPr>
        <w:t>.</w:t>
      </w:r>
    </w:p>
    <w:sectPr w:rsidR="67AE9998" w:rsidRPr="00F639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C16E1" w14:textId="77777777" w:rsidR="00806C76" w:rsidRDefault="00806C76">
      <w:pPr>
        <w:spacing w:line="240" w:lineRule="auto"/>
      </w:pPr>
      <w:r>
        <w:separator/>
      </w:r>
    </w:p>
    <w:p w14:paraId="6296AD3F" w14:textId="77777777" w:rsidR="00806C76" w:rsidRDefault="00806C76"/>
  </w:endnote>
  <w:endnote w:type="continuationSeparator" w:id="0">
    <w:p w14:paraId="7E6358C7" w14:textId="77777777" w:rsidR="00806C76" w:rsidRDefault="00806C76">
      <w:pPr>
        <w:spacing w:line="240" w:lineRule="auto"/>
      </w:pPr>
      <w:r>
        <w:continuationSeparator/>
      </w:r>
    </w:p>
    <w:p w14:paraId="4451B9C9" w14:textId="77777777" w:rsidR="00806C76" w:rsidRDefault="00806C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96BB6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87DDC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4D8D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E25C9" w14:textId="77777777" w:rsidR="00806C76" w:rsidRDefault="00806C76">
      <w:pPr>
        <w:spacing w:line="240" w:lineRule="auto"/>
      </w:pPr>
      <w:r>
        <w:separator/>
      </w:r>
    </w:p>
    <w:p w14:paraId="67AC70E6" w14:textId="77777777" w:rsidR="00806C76" w:rsidRDefault="00806C76"/>
  </w:footnote>
  <w:footnote w:type="continuationSeparator" w:id="0">
    <w:p w14:paraId="4B59F855" w14:textId="77777777" w:rsidR="00806C76" w:rsidRDefault="00806C76">
      <w:pPr>
        <w:spacing w:line="240" w:lineRule="auto"/>
      </w:pPr>
      <w:r>
        <w:continuationSeparator/>
      </w:r>
    </w:p>
    <w:p w14:paraId="55989FF5" w14:textId="77777777" w:rsidR="00806C76" w:rsidRDefault="00806C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7D91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17C8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A58D2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64C23368"/>
    <w:multiLevelType w:val="hybridMultilevel"/>
    <w:tmpl w:val="9F1A4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5252500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xMTA0MjA0tDQwMLVU0lEKTi0uzszPAykwrQUAMp4CbSwAAAA="/>
  </w:docVars>
  <w:rsids>
    <w:rsidRoot w:val="0078054B"/>
    <w:rsid w:val="0001040E"/>
    <w:rsid w:val="00020183"/>
    <w:rsid w:val="00023AFE"/>
    <w:rsid w:val="000268F6"/>
    <w:rsid w:val="000500BD"/>
    <w:rsid w:val="00056395"/>
    <w:rsid w:val="00061DCC"/>
    <w:rsid w:val="00065900"/>
    <w:rsid w:val="0007094D"/>
    <w:rsid w:val="00095020"/>
    <w:rsid w:val="00095BCF"/>
    <w:rsid w:val="000A3206"/>
    <w:rsid w:val="000A3D9B"/>
    <w:rsid w:val="000A486D"/>
    <w:rsid w:val="000A5BAE"/>
    <w:rsid w:val="000D2A93"/>
    <w:rsid w:val="000D4642"/>
    <w:rsid w:val="000D539D"/>
    <w:rsid w:val="000F1B40"/>
    <w:rsid w:val="000F3777"/>
    <w:rsid w:val="001005F2"/>
    <w:rsid w:val="00116273"/>
    <w:rsid w:val="00123A60"/>
    <w:rsid w:val="00123CBD"/>
    <w:rsid w:val="00124D38"/>
    <w:rsid w:val="001327FA"/>
    <w:rsid w:val="00134878"/>
    <w:rsid w:val="00136142"/>
    <w:rsid w:val="00136768"/>
    <w:rsid w:val="001551A6"/>
    <w:rsid w:val="0016598B"/>
    <w:rsid w:val="0017195C"/>
    <w:rsid w:val="00175A21"/>
    <w:rsid w:val="00183CA4"/>
    <w:rsid w:val="0019154F"/>
    <w:rsid w:val="001919FA"/>
    <w:rsid w:val="0019354B"/>
    <w:rsid w:val="001A3D0A"/>
    <w:rsid w:val="001A5ADA"/>
    <w:rsid w:val="001A6EA3"/>
    <w:rsid w:val="001B5DB3"/>
    <w:rsid w:val="001C646A"/>
    <w:rsid w:val="001E2E65"/>
    <w:rsid w:val="001E70BD"/>
    <w:rsid w:val="001F5101"/>
    <w:rsid w:val="002023BE"/>
    <w:rsid w:val="0021097A"/>
    <w:rsid w:val="00214728"/>
    <w:rsid w:val="002171DA"/>
    <w:rsid w:val="0022298F"/>
    <w:rsid w:val="00235542"/>
    <w:rsid w:val="00235952"/>
    <w:rsid w:val="002440CB"/>
    <w:rsid w:val="00244C98"/>
    <w:rsid w:val="00247FD7"/>
    <w:rsid w:val="00270A3E"/>
    <w:rsid w:val="00274C12"/>
    <w:rsid w:val="0029495B"/>
    <w:rsid w:val="0029766C"/>
    <w:rsid w:val="002A13ED"/>
    <w:rsid w:val="002B5CA3"/>
    <w:rsid w:val="002B7026"/>
    <w:rsid w:val="002C2B4B"/>
    <w:rsid w:val="002C613F"/>
    <w:rsid w:val="002C79E6"/>
    <w:rsid w:val="002D31F4"/>
    <w:rsid w:val="002D67C5"/>
    <w:rsid w:val="002E2826"/>
    <w:rsid w:val="002E5A0C"/>
    <w:rsid w:val="002F3AE9"/>
    <w:rsid w:val="002F4B89"/>
    <w:rsid w:val="00301AF7"/>
    <w:rsid w:val="00303732"/>
    <w:rsid w:val="00310461"/>
    <w:rsid w:val="00320B10"/>
    <w:rsid w:val="00322265"/>
    <w:rsid w:val="00337719"/>
    <w:rsid w:val="00352925"/>
    <w:rsid w:val="00363C64"/>
    <w:rsid w:val="003706A0"/>
    <w:rsid w:val="003714AB"/>
    <w:rsid w:val="00375C70"/>
    <w:rsid w:val="003804CC"/>
    <w:rsid w:val="00382175"/>
    <w:rsid w:val="00382A43"/>
    <w:rsid w:val="00382E37"/>
    <w:rsid w:val="00392C9F"/>
    <w:rsid w:val="003A00D6"/>
    <w:rsid w:val="003A4C85"/>
    <w:rsid w:val="003B0057"/>
    <w:rsid w:val="003B0A86"/>
    <w:rsid w:val="003B306C"/>
    <w:rsid w:val="003B7CAF"/>
    <w:rsid w:val="003D2233"/>
    <w:rsid w:val="003D4665"/>
    <w:rsid w:val="003D70CC"/>
    <w:rsid w:val="003E53DA"/>
    <w:rsid w:val="003F3A8C"/>
    <w:rsid w:val="003F5E85"/>
    <w:rsid w:val="003F72B3"/>
    <w:rsid w:val="004058A7"/>
    <w:rsid w:val="00405CB4"/>
    <w:rsid w:val="00406F80"/>
    <w:rsid w:val="00412933"/>
    <w:rsid w:val="00416C72"/>
    <w:rsid w:val="00422517"/>
    <w:rsid w:val="00426EC8"/>
    <w:rsid w:val="00432000"/>
    <w:rsid w:val="004324C8"/>
    <w:rsid w:val="004355AA"/>
    <w:rsid w:val="004357DE"/>
    <w:rsid w:val="00436175"/>
    <w:rsid w:val="004363B5"/>
    <w:rsid w:val="004463C9"/>
    <w:rsid w:val="00450CCE"/>
    <w:rsid w:val="00457CE5"/>
    <w:rsid w:val="004602D6"/>
    <w:rsid w:val="00460ACE"/>
    <w:rsid w:val="00462C46"/>
    <w:rsid w:val="004631DC"/>
    <w:rsid w:val="00465B07"/>
    <w:rsid w:val="004716E2"/>
    <w:rsid w:val="00480143"/>
    <w:rsid w:val="0048287B"/>
    <w:rsid w:val="00483068"/>
    <w:rsid w:val="004C2C80"/>
    <w:rsid w:val="004E0B77"/>
    <w:rsid w:val="004E387F"/>
    <w:rsid w:val="004F16CF"/>
    <w:rsid w:val="004F2BF2"/>
    <w:rsid w:val="0050218B"/>
    <w:rsid w:val="00504403"/>
    <w:rsid w:val="005228ED"/>
    <w:rsid w:val="00523DF6"/>
    <w:rsid w:val="00530D16"/>
    <w:rsid w:val="00530DC6"/>
    <w:rsid w:val="005333E8"/>
    <w:rsid w:val="00543FFD"/>
    <w:rsid w:val="005440D0"/>
    <w:rsid w:val="00544444"/>
    <w:rsid w:val="0055028A"/>
    <w:rsid w:val="0055445E"/>
    <w:rsid w:val="0056587E"/>
    <w:rsid w:val="0057461D"/>
    <w:rsid w:val="005814B9"/>
    <w:rsid w:val="00581CF9"/>
    <w:rsid w:val="00587981"/>
    <w:rsid w:val="0059273D"/>
    <w:rsid w:val="00594030"/>
    <w:rsid w:val="005A76E9"/>
    <w:rsid w:val="005C199E"/>
    <w:rsid w:val="005C2217"/>
    <w:rsid w:val="005C24D8"/>
    <w:rsid w:val="005C7CD1"/>
    <w:rsid w:val="005D09E1"/>
    <w:rsid w:val="005D3854"/>
    <w:rsid w:val="005E0486"/>
    <w:rsid w:val="005E2843"/>
    <w:rsid w:val="005E3BB5"/>
    <w:rsid w:val="005E3F28"/>
    <w:rsid w:val="005F1D62"/>
    <w:rsid w:val="00600A07"/>
    <w:rsid w:val="006035E0"/>
    <w:rsid w:val="00611554"/>
    <w:rsid w:val="0062440E"/>
    <w:rsid w:val="00634D65"/>
    <w:rsid w:val="00637D10"/>
    <w:rsid w:val="006409BD"/>
    <w:rsid w:val="00653DB7"/>
    <w:rsid w:val="00655090"/>
    <w:rsid w:val="0065514C"/>
    <w:rsid w:val="00656E35"/>
    <w:rsid w:val="0066251C"/>
    <w:rsid w:val="00664C1A"/>
    <w:rsid w:val="006666B4"/>
    <w:rsid w:val="00671B16"/>
    <w:rsid w:val="00672E20"/>
    <w:rsid w:val="006801B6"/>
    <w:rsid w:val="006809D8"/>
    <w:rsid w:val="00681ABA"/>
    <w:rsid w:val="00681F88"/>
    <w:rsid w:val="0068257F"/>
    <w:rsid w:val="00690CB9"/>
    <w:rsid w:val="00696261"/>
    <w:rsid w:val="00696299"/>
    <w:rsid w:val="00696DA1"/>
    <w:rsid w:val="006C1EBD"/>
    <w:rsid w:val="006C2695"/>
    <w:rsid w:val="006E6E0F"/>
    <w:rsid w:val="006F7FBA"/>
    <w:rsid w:val="00700231"/>
    <w:rsid w:val="00701B13"/>
    <w:rsid w:val="0073175E"/>
    <w:rsid w:val="00732D94"/>
    <w:rsid w:val="00734C09"/>
    <w:rsid w:val="00736CA8"/>
    <w:rsid w:val="0074405F"/>
    <w:rsid w:val="00746514"/>
    <w:rsid w:val="00750A90"/>
    <w:rsid w:val="00757DDA"/>
    <w:rsid w:val="007636D6"/>
    <w:rsid w:val="00767273"/>
    <w:rsid w:val="0078054B"/>
    <w:rsid w:val="00785364"/>
    <w:rsid w:val="00792A2E"/>
    <w:rsid w:val="007969D3"/>
    <w:rsid w:val="007A0BAF"/>
    <w:rsid w:val="007A63B2"/>
    <w:rsid w:val="007E34BF"/>
    <w:rsid w:val="007E5C8F"/>
    <w:rsid w:val="007F2840"/>
    <w:rsid w:val="007F7C4A"/>
    <w:rsid w:val="00806C76"/>
    <w:rsid w:val="0082324B"/>
    <w:rsid w:val="00824507"/>
    <w:rsid w:val="00825126"/>
    <w:rsid w:val="00832299"/>
    <w:rsid w:val="00834665"/>
    <w:rsid w:val="008364D5"/>
    <w:rsid w:val="00844A80"/>
    <w:rsid w:val="00846C63"/>
    <w:rsid w:val="00860F1F"/>
    <w:rsid w:val="0087032C"/>
    <w:rsid w:val="0087407D"/>
    <w:rsid w:val="00880B6A"/>
    <w:rsid w:val="0088178C"/>
    <w:rsid w:val="00887EE2"/>
    <w:rsid w:val="008974A0"/>
    <w:rsid w:val="008A2723"/>
    <w:rsid w:val="008A352D"/>
    <w:rsid w:val="008A3542"/>
    <w:rsid w:val="008B3D4F"/>
    <w:rsid w:val="008B64A7"/>
    <w:rsid w:val="008B6BAB"/>
    <w:rsid w:val="008C5250"/>
    <w:rsid w:val="008D64E7"/>
    <w:rsid w:val="008D696C"/>
    <w:rsid w:val="008E1305"/>
    <w:rsid w:val="008E24DF"/>
    <w:rsid w:val="008F1FB3"/>
    <w:rsid w:val="009044A8"/>
    <w:rsid w:val="00940666"/>
    <w:rsid w:val="009431EE"/>
    <w:rsid w:val="009457C0"/>
    <w:rsid w:val="00952C3B"/>
    <w:rsid w:val="00954C47"/>
    <w:rsid w:val="00956F0A"/>
    <w:rsid w:val="00960973"/>
    <w:rsid w:val="00961CA7"/>
    <w:rsid w:val="00963855"/>
    <w:rsid w:val="00970790"/>
    <w:rsid w:val="0098058F"/>
    <w:rsid w:val="0099570D"/>
    <w:rsid w:val="009A49CA"/>
    <w:rsid w:val="009B1664"/>
    <w:rsid w:val="009B17AE"/>
    <w:rsid w:val="009B64C9"/>
    <w:rsid w:val="009C74A2"/>
    <w:rsid w:val="009D1FB8"/>
    <w:rsid w:val="009D2BEE"/>
    <w:rsid w:val="009D5D15"/>
    <w:rsid w:val="009E351D"/>
    <w:rsid w:val="009E5EFC"/>
    <w:rsid w:val="009E6F2F"/>
    <w:rsid w:val="009E7DAF"/>
    <w:rsid w:val="009F3899"/>
    <w:rsid w:val="00A009E3"/>
    <w:rsid w:val="00A0108C"/>
    <w:rsid w:val="00A02A89"/>
    <w:rsid w:val="00A1121B"/>
    <w:rsid w:val="00A13677"/>
    <w:rsid w:val="00A1586F"/>
    <w:rsid w:val="00A2175F"/>
    <w:rsid w:val="00A3062D"/>
    <w:rsid w:val="00A33961"/>
    <w:rsid w:val="00A34E5F"/>
    <w:rsid w:val="00A417C1"/>
    <w:rsid w:val="00A45384"/>
    <w:rsid w:val="00A51822"/>
    <w:rsid w:val="00A54D92"/>
    <w:rsid w:val="00A57D97"/>
    <w:rsid w:val="00A662D1"/>
    <w:rsid w:val="00A71A63"/>
    <w:rsid w:val="00A8163D"/>
    <w:rsid w:val="00A86DB5"/>
    <w:rsid w:val="00A92513"/>
    <w:rsid w:val="00A96F0C"/>
    <w:rsid w:val="00AA2254"/>
    <w:rsid w:val="00AB726E"/>
    <w:rsid w:val="00AE156C"/>
    <w:rsid w:val="00AE33D1"/>
    <w:rsid w:val="00AE38BB"/>
    <w:rsid w:val="00AE7957"/>
    <w:rsid w:val="00B01A1C"/>
    <w:rsid w:val="00B070F7"/>
    <w:rsid w:val="00B127A9"/>
    <w:rsid w:val="00B5363E"/>
    <w:rsid w:val="00B56563"/>
    <w:rsid w:val="00B62203"/>
    <w:rsid w:val="00B62A14"/>
    <w:rsid w:val="00B62FFC"/>
    <w:rsid w:val="00B764B8"/>
    <w:rsid w:val="00B80F23"/>
    <w:rsid w:val="00B863FB"/>
    <w:rsid w:val="00B86440"/>
    <w:rsid w:val="00B9441C"/>
    <w:rsid w:val="00B96553"/>
    <w:rsid w:val="00B96862"/>
    <w:rsid w:val="00B97E9A"/>
    <w:rsid w:val="00BA12E2"/>
    <w:rsid w:val="00BB10A8"/>
    <w:rsid w:val="00BB2D6F"/>
    <w:rsid w:val="00BC0599"/>
    <w:rsid w:val="00BC703E"/>
    <w:rsid w:val="00BC7D36"/>
    <w:rsid w:val="00BD7DFD"/>
    <w:rsid w:val="00BE2C3E"/>
    <w:rsid w:val="00BF025E"/>
    <w:rsid w:val="00BF7142"/>
    <w:rsid w:val="00C00F8F"/>
    <w:rsid w:val="00C03068"/>
    <w:rsid w:val="00C05748"/>
    <w:rsid w:val="00C125A2"/>
    <w:rsid w:val="00C16042"/>
    <w:rsid w:val="00C1705C"/>
    <w:rsid w:val="00C20DA3"/>
    <w:rsid w:val="00C21ECF"/>
    <w:rsid w:val="00C30224"/>
    <w:rsid w:val="00C33217"/>
    <w:rsid w:val="00C428CF"/>
    <w:rsid w:val="00C43A48"/>
    <w:rsid w:val="00C521A9"/>
    <w:rsid w:val="00C56BA5"/>
    <w:rsid w:val="00C61289"/>
    <w:rsid w:val="00C760D0"/>
    <w:rsid w:val="00C80AB7"/>
    <w:rsid w:val="00C8660E"/>
    <w:rsid w:val="00CA38BE"/>
    <w:rsid w:val="00CA3B86"/>
    <w:rsid w:val="00CC3C46"/>
    <w:rsid w:val="00CD0D90"/>
    <w:rsid w:val="00CE5891"/>
    <w:rsid w:val="00CF19CE"/>
    <w:rsid w:val="00D034FB"/>
    <w:rsid w:val="00D129DA"/>
    <w:rsid w:val="00D215F3"/>
    <w:rsid w:val="00D22B50"/>
    <w:rsid w:val="00D4284D"/>
    <w:rsid w:val="00D467C2"/>
    <w:rsid w:val="00D504A4"/>
    <w:rsid w:val="00D620FD"/>
    <w:rsid w:val="00D650A4"/>
    <w:rsid w:val="00D70685"/>
    <w:rsid w:val="00D83269"/>
    <w:rsid w:val="00D862E8"/>
    <w:rsid w:val="00D869E6"/>
    <w:rsid w:val="00D87C67"/>
    <w:rsid w:val="00D91044"/>
    <w:rsid w:val="00D97C39"/>
    <w:rsid w:val="00DA2EA7"/>
    <w:rsid w:val="00DB1357"/>
    <w:rsid w:val="00DB3D84"/>
    <w:rsid w:val="00DE1034"/>
    <w:rsid w:val="00DE199D"/>
    <w:rsid w:val="00DE3502"/>
    <w:rsid w:val="00DF1962"/>
    <w:rsid w:val="00E054D2"/>
    <w:rsid w:val="00E10C4C"/>
    <w:rsid w:val="00E1391A"/>
    <w:rsid w:val="00E1458A"/>
    <w:rsid w:val="00E160C2"/>
    <w:rsid w:val="00E32DC5"/>
    <w:rsid w:val="00E442BE"/>
    <w:rsid w:val="00E50948"/>
    <w:rsid w:val="00E50FE4"/>
    <w:rsid w:val="00E5357D"/>
    <w:rsid w:val="00E57475"/>
    <w:rsid w:val="00E60060"/>
    <w:rsid w:val="00E6398E"/>
    <w:rsid w:val="00E67264"/>
    <w:rsid w:val="00E67454"/>
    <w:rsid w:val="00E67D48"/>
    <w:rsid w:val="00E752F2"/>
    <w:rsid w:val="00E812E5"/>
    <w:rsid w:val="00E91118"/>
    <w:rsid w:val="00EA5F02"/>
    <w:rsid w:val="00EA6B62"/>
    <w:rsid w:val="00EA7204"/>
    <w:rsid w:val="00EB393B"/>
    <w:rsid w:val="00EC5168"/>
    <w:rsid w:val="00EC7BA5"/>
    <w:rsid w:val="00EE5BD8"/>
    <w:rsid w:val="00EF55C5"/>
    <w:rsid w:val="00F0729E"/>
    <w:rsid w:val="00F10AE8"/>
    <w:rsid w:val="00F51863"/>
    <w:rsid w:val="00F52E2B"/>
    <w:rsid w:val="00F61974"/>
    <w:rsid w:val="00F6242A"/>
    <w:rsid w:val="00F63653"/>
    <w:rsid w:val="00F63953"/>
    <w:rsid w:val="00F63F86"/>
    <w:rsid w:val="00F64DA2"/>
    <w:rsid w:val="00F66439"/>
    <w:rsid w:val="00F87971"/>
    <w:rsid w:val="00F9276E"/>
    <w:rsid w:val="00F95F3D"/>
    <w:rsid w:val="00F97849"/>
    <w:rsid w:val="00FA37A2"/>
    <w:rsid w:val="00FA76F0"/>
    <w:rsid w:val="00FB21C2"/>
    <w:rsid w:val="00FB2AEC"/>
    <w:rsid w:val="00FC0B86"/>
    <w:rsid w:val="00FC587F"/>
    <w:rsid w:val="00FC6936"/>
    <w:rsid w:val="00FC7630"/>
    <w:rsid w:val="00FD0666"/>
    <w:rsid w:val="00FD2FD0"/>
    <w:rsid w:val="00FD61A1"/>
    <w:rsid w:val="00FD648B"/>
    <w:rsid w:val="00FE2448"/>
    <w:rsid w:val="00FE3F33"/>
    <w:rsid w:val="00FE5B20"/>
    <w:rsid w:val="00FE623A"/>
    <w:rsid w:val="00FE74E3"/>
    <w:rsid w:val="00FF09D6"/>
    <w:rsid w:val="00FF55EC"/>
    <w:rsid w:val="00FF5A5F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9C0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52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yhi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C:\Users\tayhi\AppData\Roaming\Microsoft\Templates\Student APA Style paper 7th edition.dotx</Template>
  <TotalTime>0</TotalTime>
  <Pages>8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2023-09-25T05:01:00Z</dcterms:created>
  <dcterms:modified xsi:type="dcterms:W3CDTF">2023-09-26T06:48:00Z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